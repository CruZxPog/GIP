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FADC7D" w14:textId="77777777" w:rsidR="001E59F3" w:rsidRDefault="00A91D75" w:rsidP="00A91D75">
      <w:r>
        <w:rPr>
          <w:noProof/>
          <w:lang w:val="nl-BE" w:eastAsia="nl-BE"/>
        </w:rPr>
        <mc:AlternateContent>
          <mc:Choice Requires="wps">
            <w:drawing>
              <wp:anchor distT="0" distB="0" distL="114300" distR="114300" simplePos="0" relativeHeight="251657216" behindDoc="1" locked="0" layoutInCell="1" allowOverlap="1" wp14:anchorId="59D16DBF" wp14:editId="526C148C">
                <wp:simplePos x="0" y="0"/>
                <wp:positionH relativeFrom="column">
                  <wp:posOffset>-731520</wp:posOffset>
                </wp:positionH>
                <wp:positionV relativeFrom="page">
                  <wp:posOffset>631066</wp:posOffset>
                </wp:positionV>
                <wp:extent cx="5769610" cy="4159876"/>
                <wp:effectExtent l="0" t="0" r="2540" b="0"/>
                <wp:wrapNone/>
                <wp:docPr id="2" name="Rechthoek 2" descr="gekleurde rechthoek"/>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CD6B6D" id="Rechthoek 2" o:spid="_x0000_s1026" alt="gekleurde rechthoek"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FF7C393" w14:textId="77777777" w:rsidTr="00A91D75">
        <w:trPr>
          <w:trHeight w:val="2150"/>
        </w:trPr>
        <w:tc>
          <w:tcPr>
            <w:tcW w:w="5760" w:type="dxa"/>
            <w:tcBorders>
              <w:top w:val="nil"/>
              <w:left w:val="nil"/>
              <w:bottom w:val="nil"/>
              <w:right w:val="nil"/>
            </w:tcBorders>
            <w:vAlign w:val="center"/>
          </w:tcPr>
          <w:p w14:paraId="03368011" w14:textId="539FEB2F" w:rsidR="000774F8" w:rsidRDefault="000774F8" w:rsidP="00947376">
            <w:pPr>
              <w:pStyle w:val="Titel"/>
              <w:framePr w:hSpace="0" w:wrap="auto" w:vAnchor="margin" w:xAlign="left" w:yAlign="inline"/>
            </w:pPr>
            <w:r>
              <w:t>DIGITAL</w:t>
            </w:r>
          </w:p>
          <w:p w14:paraId="0BE960BC" w14:textId="1717B2E4" w:rsidR="00947376" w:rsidRPr="001E59F3" w:rsidRDefault="00C6323A" w:rsidP="00947376">
            <w:pPr>
              <w:pStyle w:val="Titel"/>
              <w:framePr w:hSpace="0" w:wrap="auto" w:vAnchor="margin" w:xAlign="left" w:yAlign="inline"/>
            </w:pPr>
            <w:r>
              <w:rPr>
                <w:noProof/>
                <w:lang w:val="nl-BE" w:eastAsia="nl-BE"/>
              </w:rPr>
              <w:drawing>
                <wp:anchor distT="0" distB="0" distL="114300" distR="114300" simplePos="0" relativeHeight="251658240" behindDoc="1" locked="0" layoutInCell="1" allowOverlap="1" wp14:anchorId="175D28BC" wp14:editId="6BF08105">
                  <wp:simplePos x="0" y="0"/>
                  <wp:positionH relativeFrom="column">
                    <wp:posOffset>1905</wp:posOffset>
                  </wp:positionH>
                  <wp:positionV relativeFrom="page">
                    <wp:posOffset>-4598670</wp:posOffset>
                  </wp:positionV>
                  <wp:extent cx="6219825" cy="6414135"/>
                  <wp:effectExtent l="0" t="0" r="9525" b="5715"/>
                  <wp:wrapNone/>
                  <wp:docPr id="11" name="Afbeelding 11" descr="close-up van handen met een schaar en stiften, aan het 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close-up van handen met een schaar en stiften, aan het werk"/>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mc:AlternateContent>
                <mc:Choice Requires="wps">
                  <w:drawing>
                    <wp:anchor distT="0" distB="0" distL="114300" distR="114300" simplePos="0" relativeHeight="251659264" behindDoc="1" locked="0" layoutInCell="1" allowOverlap="1" wp14:anchorId="04929D06" wp14:editId="079E9A91">
                      <wp:simplePos x="0" y="0"/>
                      <wp:positionH relativeFrom="column">
                        <wp:posOffset>-716915</wp:posOffset>
                      </wp:positionH>
                      <wp:positionV relativeFrom="page">
                        <wp:posOffset>-97790</wp:posOffset>
                      </wp:positionV>
                      <wp:extent cx="4686935" cy="1570990"/>
                      <wp:effectExtent l="0" t="0" r="0" b="0"/>
                      <wp:wrapNone/>
                      <wp:docPr id="4" name="Rechthoek: Eén afgeknipte hoek 4" descr="gekleurde rechthoe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2DB50F" id="Rechthoek: Eén afgeknipte hoek 4" o:spid="_x0000_s1026" alt="gekleurde rechthoek"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947376">
              <w:t>SCRAMBLEPAD</w:t>
            </w:r>
          </w:p>
          <w:p w14:paraId="1330BE0D" w14:textId="4E7F074B" w:rsidR="00A91D75" w:rsidRPr="001E59F3" w:rsidRDefault="00A91D75" w:rsidP="00A91D75">
            <w:pPr>
              <w:pStyle w:val="Titel"/>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9960"/>
        <w:gridCol w:w="14"/>
        <w:gridCol w:w="16"/>
      </w:tblGrid>
      <w:tr w:rsidR="000774F8" w14:paraId="0BB9C456" w14:textId="77777777" w:rsidTr="00C6323A">
        <w:trPr>
          <w:trHeight w:val="358"/>
        </w:trPr>
        <w:tc>
          <w:tcPr>
            <w:tcW w:w="3567" w:type="dxa"/>
          </w:tcPr>
          <w:p w14:paraId="6F16C9D9" w14:textId="77777777" w:rsidR="00A91D75" w:rsidRDefault="00A91D75" w:rsidP="00A91D75">
            <w:r>
              <w:rPr>
                <w:noProof/>
                <w:lang w:val="nl-BE" w:eastAsia="nl-BE"/>
              </w:rPr>
              <mc:AlternateContent>
                <mc:Choice Requires="wps">
                  <w:drawing>
                    <wp:inline distT="0" distB="0" distL="0" distR="0" wp14:anchorId="6A9C66AB" wp14:editId="32655318">
                      <wp:extent cx="4476750" cy="309093"/>
                      <wp:effectExtent l="0" t="0" r="0" b="15240"/>
                      <wp:docPr id="6" name="Tekstvak 6"/>
                      <wp:cNvGraphicFramePr/>
                      <a:graphic xmlns:a="http://schemas.openxmlformats.org/drawingml/2006/main">
                        <a:graphicData uri="http://schemas.microsoft.com/office/word/2010/wordprocessingShape">
                          <wps:wsp>
                            <wps:cNvSpPr txBox="1"/>
                            <wps:spPr>
                              <a:xfrm>
                                <a:off x="0" y="0"/>
                                <a:ext cx="4476750" cy="309093"/>
                              </a:xfrm>
                              <a:prstGeom prst="rect">
                                <a:avLst/>
                              </a:prstGeom>
                              <a:noFill/>
                              <a:ln w="6350">
                                <a:noFill/>
                              </a:ln>
                            </wps:spPr>
                            <wps:txbx>
                              <w:txbxContent>
                                <w:p w14:paraId="2739AF75" w14:textId="7B2B4619" w:rsidR="00A91D75" w:rsidRPr="00A91D75" w:rsidRDefault="000774F8" w:rsidP="00A91D75">
                                  <w:pPr>
                                    <w:pStyle w:val="Ondertitel"/>
                                  </w:pPr>
                                  <w:r>
                                    <w:t>Geïntegreerde proef 2022-2023</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A9C66AB" id="_x0000_t202" coordsize="21600,21600" o:spt="202" path="m,l,21600r21600,l21600,xe">
                      <v:stroke joinstyle="miter"/>
                      <v:path gradientshapeok="t" o:connecttype="rect"/>
                    </v:shapetype>
                    <v:shape id="Tekstvak 6" o:spid="_x0000_s1026" type="#_x0000_t202" style="width:352.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" filled="f" stroked="f" strokeweight=".5pt">
                      <v:textbox inset=",,,0">
                        <w:txbxContent>
                          <w:p w14:paraId="2739AF75" w14:textId="7B2B4619" w:rsidR="00A91D75" w:rsidRPr="00A91D75" w:rsidRDefault="000774F8" w:rsidP="00A91D75">
                            <w:pPr>
                              <w:pStyle w:val="Ondertitel"/>
                            </w:pPr>
                            <w:r>
                              <w:t>Geïntegreerde proef 2022-2023</w:t>
                            </w:r>
                          </w:p>
                        </w:txbxContent>
                      </v:textbox>
                      <w10:anchorlock/>
                    </v:shape>
                  </w:pict>
                </mc:Fallback>
              </mc:AlternateContent>
            </w:r>
          </w:p>
        </w:tc>
        <w:tc>
          <w:tcPr>
            <w:tcW w:w="2940" w:type="dxa"/>
            <w:vAlign w:val="bottom"/>
          </w:tcPr>
          <w:p w14:paraId="584A75CD" w14:textId="77777777" w:rsidR="00A91D75" w:rsidRDefault="00A91D75" w:rsidP="00A91D75"/>
        </w:tc>
        <w:tc>
          <w:tcPr>
            <w:tcW w:w="3483" w:type="dxa"/>
            <w:vAlign w:val="bottom"/>
          </w:tcPr>
          <w:p w14:paraId="3B962FEF" w14:textId="77777777" w:rsidR="00A91D75" w:rsidRDefault="00A91D75" w:rsidP="00A91D75">
            <w:pPr>
              <w:jc w:val="right"/>
            </w:pPr>
          </w:p>
        </w:tc>
      </w:tr>
      <w:tr w:rsidR="000774F8" w14:paraId="36782C12" w14:textId="77777777" w:rsidTr="00C6323A">
        <w:trPr>
          <w:trHeight w:val="1197"/>
        </w:trPr>
        <w:tc>
          <w:tcPr>
            <w:tcW w:w="3567" w:type="dxa"/>
          </w:tcPr>
          <w:p w14:paraId="70ADC8EB" w14:textId="130D9E62" w:rsidR="00A91D75" w:rsidRDefault="00A91D75" w:rsidP="00A91D75">
            <w:pPr>
              <w:rPr>
                <w:noProof/>
              </w:rPr>
            </w:pPr>
            <w:r>
              <w:rPr>
                <w:noProof/>
                <w:lang w:val="nl-BE" w:eastAsia="nl-BE"/>
              </w:rPr>
              <mc:AlternateContent>
                <mc:Choice Requires="wps">
                  <w:drawing>
                    <wp:inline distT="0" distB="0" distL="0" distR="0" wp14:anchorId="779FD2FB" wp14:editId="46B8B446">
                      <wp:extent cx="6324600" cy="828675"/>
                      <wp:effectExtent l="0" t="0" r="0" b="0"/>
                      <wp:docPr id="7" name="Tekstvak 7"/>
                      <wp:cNvGraphicFramePr/>
                      <a:graphic xmlns:a="http://schemas.openxmlformats.org/drawingml/2006/main">
                        <a:graphicData uri="http://schemas.microsoft.com/office/word/2010/wordprocessingShape">
                          <wps:wsp>
                            <wps:cNvSpPr txBox="1"/>
                            <wps:spPr>
                              <a:xfrm>
                                <a:off x="0" y="0"/>
                                <a:ext cx="6324600" cy="828675"/>
                              </a:xfrm>
                              <a:prstGeom prst="rect">
                                <a:avLst/>
                              </a:prstGeom>
                              <a:noFill/>
                              <a:ln w="6350">
                                <a:noFill/>
                              </a:ln>
                            </wps:spPr>
                            <wps:txbx>
                              <w:txbxContent>
                                <w:p w14:paraId="4F2C511A" w14:textId="3EA0B0FF" w:rsidR="00A91D75" w:rsidRDefault="00A91D75" w:rsidP="00A91D75">
                                  <w:pPr>
                                    <w:rPr>
                                      <w:lang w:val="en-US" w:bidi="nl-NL"/>
                                    </w:rPr>
                                  </w:pPr>
                                </w:p>
                                <w:p w14:paraId="35B303D9" w14:textId="6FB3D986" w:rsidR="000774F8" w:rsidRPr="000774F8" w:rsidRDefault="000774F8" w:rsidP="00A91D75">
                                  <w:pPr>
                                    <w:rPr>
                                      <w:lang w:val="fr-FR"/>
                                    </w:rPr>
                                  </w:pPr>
                                  <w:r w:rsidRPr="000774F8">
                                    <w:rPr>
                                      <w:lang w:val="fr-FR"/>
                                    </w:rPr>
                                    <w:t>André da Cruz Ribeiro</w:t>
                                  </w:r>
                                  <w:r w:rsidRPr="000774F8">
                                    <w:rPr>
                                      <w:lang w:val="fr-FR"/>
                                    </w:rPr>
                                    <w:tab/>
                                  </w:r>
                                  <w:r>
                                    <w:rPr>
                                      <w:lang w:val="fr-FR"/>
                                    </w:rPr>
                                    <w:tab/>
                                  </w:r>
                                  <w:r>
                                    <w:rPr>
                                      <w:lang w:val="fr-FR"/>
                                    </w:rPr>
                                    <w:tab/>
                                  </w:r>
                                  <w:r>
                                    <w:rPr>
                                      <w:lang w:val="fr-FR"/>
                                    </w:rPr>
                                    <w:tab/>
                                  </w:r>
                                  <w:r>
                                    <w:rPr>
                                      <w:lang w:val="fr-FR"/>
                                    </w:rPr>
                                    <w:tab/>
                                  </w:r>
                                  <w:r>
                                    <w:rPr>
                                      <w:lang w:val="fr-FR"/>
                                    </w:rPr>
                                    <w:tab/>
                                  </w:r>
                                  <w:r w:rsidRPr="000774F8">
                                    <w:rPr>
                                      <w:lang w:val="fr-FR"/>
                                    </w:rPr>
                                    <w:t>T.</w:t>
                                  </w:r>
                                  <w:r>
                                    <w:rPr>
                                      <w:lang w:val="fr-FR"/>
                                    </w:rPr>
                                    <w:t>I Don Bosco Hoboken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FD2FB" id="Tekstvak 7" o:spid="_x0000_s1027" type="#_x0000_t202" style="width:498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" filled="f" stroked="f" strokeweight=".5pt">
                      <v:textbox>
                        <w:txbxContent>
                          <w:p w14:paraId="4F2C511A" w14:textId="3EA0B0FF" w:rsidR="00A91D75" w:rsidRDefault="00A91D75" w:rsidP="00A91D75">
                            <w:pPr>
                              <w:rPr>
                                <w:lang w:val="en-US" w:bidi="nl-NL"/>
                              </w:rPr>
                            </w:pPr>
                          </w:p>
                          <w:p w14:paraId="35B303D9" w14:textId="6FB3D986" w:rsidR="000774F8" w:rsidRPr="000774F8" w:rsidRDefault="000774F8" w:rsidP="00A91D75">
                            <w:pPr>
                              <w:rPr>
                                <w:lang w:val="fr-FR"/>
                              </w:rPr>
                            </w:pPr>
                            <w:r w:rsidRPr="000774F8">
                              <w:rPr>
                                <w:lang w:val="fr-FR"/>
                              </w:rPr>
                              <w:t>André da Cruz Ribeiro</w:t>
                            </w:r>
                            <w:r w:rsidRPr="000774F8">
                              <w:rPr>
                                <w:lang w:val="fr-FR"/>
                              </w:rPr>
                              <w:tab/>
                            </w:r>
                            <w:r>
                              <w:rPr>
                                <w:lang w:val="fr-FR"/>
                              </w:rPr>
                              <w:tab/>
                            </w:r>
                            <w:r>
                              <w:rPr>
                                <w:lang w:val="fr-FR"/>
                              </w:rPr>
                              <w:tab/>
                            </w:r>
                            <w:r>
                              <w:rPr>
                                <w:lang w:val="fr-FR"/>
                              </w:rPr>
                              <w:tab/>
                            </w:r>
                            <w:r>
                              <w:rPr>
                                <w:lang w:val="fr-FR"/>
                              </w:rPr>
                              <w:tab/>
                            </w:r>
                            <w:r>
                              <w:rPr>
                                <w:lang w:val="fr-FR"/>
                              </w:rPr>
                              <w:tab/>
                            </w:r>
                            <w:r w:rsidRPr="000774F8">
                              <w:rPr>
                                <w:lang w:val="fr-FR"/>
                              </w:rPr>
                              <w:t>T.</w:t>
                            </w:r>
                            <w:r>
                              <w:rPr>
                                <w:lang w:val="fr-FR"/>
                              </w:rPr>
                              <w:t>I Don Bosco Hoboken</w:t>
                            </w:r>
                          </w:p>
                        </w:txbxContent>
                      </v:textbox>
                      <w10:anchorlock/>
                    </v:shape>
                  </w:pict>
                </mc:Fallback>
              </mc:AlternateContent>
            </w:r>
          </w:p>
        </w:tc>
        <w:tc>
          <w:tcPr>
            <w:tcW w:w="2940" w:type="dxa"/>
            <w:vAlign w:val="bottom"/>
          </w:tcPr>
          <w:p w14:paraId="5601C99E" w14:textId="66517D10" w:rsidR="00A91D75" w:rsidRDefault="00A91D75" w:rsidP="00A91D75">
            <w:pPr>
              <w:rPr>
                <w:noProof/>
              </w:rPr>
            </w:pPr>
          </w:p>
        </w:tc>
        <w:tc>
          <w:tcPr>
            <w:tcW w:w="3483" w:type="dxa"/>
            <w:vAlign w:val="bottom"/>
          </w:tcPr>
          <w:p w14:paraId="1DA0A21E" w14:textId="46209BBE" w:rsidR="00A91D75" w:rsidRPr="00D967AC" w:rsidRDefault="00A91D75" w:rsidP="00A91D75">
            <w:pPr>
              <w:jc w:val="right"/>
              <w:rPr>
                <w:noProof/>
              </w:rPr>
            </w:pPr>
          </w:p>
        </w:tc>
      </w:tr>
    </w:tbl>
    <w:bookmarkStart w:id="0" w:name="_Hlk501114800" w:displacedByCustomXml="next"/>
    <w:sdt>
      <w:sdtPr>
        <w:rPr>
          <w:rFonts w:asciiTheme="minorHAnsi" w:eastAsiaTheme="minorHAnsi" w:hAnsiTheme="minorHAnsi" w:cstheme="minorBidi"/>
          <w:b w:val="0"/>
          <w:bCs w:val="0"/>
          <w:caps w:val="0"/>
          <w:kern w:val="0"/>
          <w:sz w:val="24"/>
        </w:rPr>
        <w:id w:val="825866139"/>
        <w:docPartObj>
          <w:docPartGallery w:val="Table of Contents"/>
          <w:docPartUnique/>
        </w:docPartObj>
      </w:sdtPr>
      <w:sdtEndPr/>
      <w:sdtContent>
        <w:commentRangeStart w:id="1" w:displacedByCustomXml="prev"/>
        <w:p w14:paraId="0D7DE988" w14:textId="532DA197" w:rsidR="00CB3BE7" w:rsidRDefault="00CB3BE7">
          <w:pPr>
            <w:pStyle w:val="Kopvaninhoudsopgave"/>
          </w:pPr>
          <w:r>
            <w:t>Inhoudsopgave</w:t>
          </w:r>
          <w:commentRangeEnd w:id="1"/>
          <w:r w:rsidR="00283D5A">
            <w:rPr>
              <w:rStyle w:val="Verwijzingopmerking"/>
              <w:rFonts w:asciiTheme="minorHAnsi" w:eastAsiaTheme="minorHAnsi" w:hAnsiTheme="minorHAnsi" w:cstheme="minorBidi"/>
              <w:b w:val="0"/>
              <w:bCs w:val="0"/>
              <w:caps w:val="0"/>
              <w:kern w:val="0"/>
            </w:rPr>
            <w:commentReference w:id="1"/>
          </w:r>
        </w:p>
        <w:p w14:paraId="0926142E" w14:textId="4B900421" w:rsidR="00CB3BE7" w:rsidRDefault="00CB3BE7">
          <w:pPr>
            <w:pStyle w:val="Inhopg1"/>
            <w:rPr>
              <w:rFonts w:eastAsiaTheme="minorEastAsia"/>
              <w:color w:val="auto"/>
              <w:kern w:val="0"/>
              <w:sz w:val="22"/>
              <w:szCs w:val="22"/>
              <w:lang w:val="nl-BE" w:eastAsia="nl-BE"/>
            </w:rPr>
          </w:pPr>
          <w:r>
            <w:fldChar w:fldCharType="begin"/>
          </w:r>
          <w:r>
            <w:instrText xml:space="preserve"> TOC \o "1-3" \h \z \u </w:instrText>
          </w:r>
          <w:r>
            <w:fldChar w:fldCharType="separate"/>
          </w:r>
          <w:hyperlink w:anchor="_Toc126576732" w:history="1">
            <w:r w:rsidRPr="00AE3867">
              <w:rPr>
                <w:rStyle w:val="Hyperlink"/>
                <w:lang w:bidi="nl-NL"/>
              </w:rPr>
              <w:t>Inleiding</w:t>
            </w:r>
            <w:r>
              <w:rPr>
                <w:webHidden/>
              </w:rPr>
              <w:tab/>
            </w:r>
            <w:r>
              <w:rPr>
                <w:webHidden/>
              </w:rPr>
              <w:fldChar w:fldCharType="begin"/>
            </w:r>
            <w:r>
              <w:rPr>
                <w:webHidden/>
              </w:rPr>
              <w:instrText xml:space="preserve"> PAGEREF _Toc126576732 \h </w:instrText>
            </w:r>
            <w:r>
              <w:rPr>
                <w:webHidden/>
              </w:rPr>
            </w:r>
            <w:r>
              <w:rPr>
                <w:webHidden/>
              </w:rPr>
              <w:fldChar w:fldCharType="separate"/>
            </w:r>
            <w:r>
              <w:rPr>
                <w:webHidden/>
              </w:rPr>
              <w:t>3</w:t>
            </w:r>
            <w:r>
              <w:rPr>
                <w:webHidden/>
              </w:rPr>
              <w:fldChar w:fldCharType="end"/>
            </w:r>
          </w:hyperlink>
        </w:p>
        <w:p w14:paraId="14E0CC61" w14:textId="22D7CEEC" w:rsidR="00CB3BE7" w:rsidRDefault="00805AB0">
          <w:pPr>
            <w:pStyle w:val="Inhopg1"/>
            <w:rPr>
              <w:rFonts w:eastAsiaTheme="minorEastAsia"/>
              <w:color w:val="auto"/>
              <w:kern w:val="0"/>
              <w:sz w:val="22"/>
              <w:szCs w:val="22"/>
              <w:lang w:val="nl-BE" w:eastAsia="nl-BE"/>
            </w:rPr>
          </w:pPr>
          <w:hyperlink w:anchor="_Toc126576733" w:history="1">
            <w:r w:rsidR="00CB3BE7" w:rsidRPr="00AE3867">
              <w:rPr>
                <w:rStyle w:val="Hyperlink"/>
              </w:rPr>
              <w:t>Software</w:t>
            </w:r>
            <w:r w:rsidR="00CB3BE7">
              <w:rPr>
                <w:webHidden/>
              </w:rPr>
              <w:tab/>
            </w:r>
            <w:r w:rsidR="00CB3BE7">
              <w:rPr>
                <w:webHidden/>
              </w:rPr>
              <w:fldChar w:fldCharType="begin"/>
            </w:r>
            <w:r w:rsidR="00CB3BE7">
              <w:rPr>
                <w:webHidden/>
              </w:rPr>
              <w:instrText xml:space="preserve"> PAGEREF _Toc126576733 \h </w:instrText>
            </w:r>
            <w:r w:rsidR="00CB3BE7">
              <w:rPr>
                <w:webHidden/>
              </w:rPr>
            </w:r>
            <w:r w:rsidR="00CB3BE7">
              <w:rPr>
                <w:webHidden/>
              </w:rPr>
              <w:fldChar w:fldCharType="separate"/>
            </w:r>
            <w:r w:rsidR="00CB3BE7">
              <w:rPr>
                <w:webHidden/>
              </w:rPr>
              <w:t>4</w:t>
            </w:r>
            <w:r w:rsidR="00CB3BE7">
              <w:rPr>
                <w:webHidden/>
              </w:rPr>
              <w:fldChar w:fldCharType="end"/>
            </w:r>
          </w:hyperlink>
        </w:p>
        <w:p w14:paraId="0F0D6A67" w14:textId="7426C232" w:rsidR="00CB3BE7" w:rsidRDefault="00805AB0">
          <w:pPr>
            <w:pStyle w:val="Inhopg2"/>
            <w:tabs>
              <w:tab w:val="right" w:leader="dot" w:pos="9592"/>
            </w:tabs>
            <w:rPr>
              <w:rFonts w:eastAsiaTheme="minorEastAsia"/>
              <w:noProof/>
              <w:color w:val="auto"/>
              <w:sz w:val="22"/>
              <w:szCs w:val="22"/>
              <w:lang w:val="nl-BE" w:eastAsia="nl-BE"/>
            </w:rPr>
          </w:pPr>
          <w:hyperlink w:anchor="_Toc126576734" w:history="1">
            <w:r w:rsidR="00CB3BE7" w:rsidRPr="00AE3867">
              <w:rPr>
                <w:rStyle w:val="Hyperlink"/>
                <w:noProof/>
              </w:rPr>
              <w:t>PHP CODE</w:t>
            </w:r>
            <w:r w:rsidR="00CB3BE7">
              <w:rPr>
                <w:noProof/>
                <w:webHidden/>
              </w:rPr>
              <w:tab/>
            </w:r>
            <w:r w:rsidR="00CB3BE7">
              <w:rPr>
                <w:noProof/>
                <w:webHidden/>
              </w:rPr>
              <w:fldChar w:fldCharType="begin"/>
            </w:r>
            <w:r w:rsidR="00CB3BE7">
              <w:rPr>
                <w:noProof/>
                <w:webHidden/>
              </w:rPr>
              <w:instrText xml:space="preserve"> PAGEREF _Toc126576734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10B797A2" w14:textId="1789DC49" w:rsidR="00CB3BE7" w:rsidRDefault="00805AB0">
          <w:pPr>
            <w:pStyle w:val="Inhopg2"/>
            <w:tabs>
              <w:tab w:val="right" w:leader="dot" w:pos="9592"/>
            </w:tabs>
            <w:rPr>
              <w:rFonts w:eastAsiaTheme="minorEastAsia"/>
              <w:noProof/>
              <w:color w:val="auto"/>
              <w:sz w:val="22"/>
              <w:szCs w:val="22"/>
              <w:lang w:val="nl-BE" w:eastAsia="nl-BE"/>
            </w:rPr>
          </w:pPr>
          <w:hyperlink w:anchor="_Toc126576735" w:history="1">
            <w:r w:rsidR="00CB3BE7" w:rsidRPr="00AE3867">
              <w:rPr>
                <w:rStyle w:val="Hyperlink"/>
                <w:noProof/>
              </w:rPr>
              <w:t>DATABASE</w:t>
            </w:r>
            <w:r w:rsidR="00CB3BE7">
              <w:rPr>
                <w:noProof/>
                <w:webHidden/>
              </w:rPr>
              <w:tab/>
            </w:r>
            <w:r w:rsidR="00CB3BE7">
              <w:rPr>
                <w:noProof/>
                <w:webHidden/>
              </w:rPr>
              <w:fldChar w:fldCharType="begin"/>
            </w:r>
            <w:r w:rsidR="00CB3BE7">
              <w:rPr>
                <w:noProof/>
                <w:webHidden/>
              </w:rPr>
              <w:instrText xml:space="preserve"> PAGEREF _Toc126576735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6E40EDC0" w14:textId="17DB0FE3" w:rsidR="00CB3BE7" w:rsidRDefault="00805AB0">
          <w:pPr>
            <w:pStyle w:val="Inhopg2"/>
            <w:tabs>
              <w:tab w:val="right" w:leader="dot" w:pos="9592"/>
            </w:tabs>
            <w:rPr>
              <w:rFonts w:eastAsiaTheme="minorEastAsia"/>
              <w:noProof/>
              <w:color w:val="auto"/>
              <w:sz w:val="22"/>
              <w:szCs w:val="22"/>
              <w:lang w:val="nl-BE" w:eastAsia="nl-BE"/>
            </w:rPr>
          </w:pPr>
          <w:hyperlink w:anchor="_Toc126576736" w:history="1">
            <w:r w:rsidR="00CB3BE7" w:rsidRPr="00AE3867">
              <w:rPr>
                <w:rStyle w:val="Hyperlink"/>
                <w:noProof/>
              </w:rPr>
              <w:t>JAVASCRIPT</w:t>
            </w:r>
            <w:r w:rsidR="00CB3BE7">
              <w:rPr>
                <w:noProof/>
                <w:webHidden/>
              </w:rPr>
              <w:tab/>
            </w:r>
            <w:r w:rsidR="00CB3BE7">
              <w:rPr>
                <w:noProof/>
                <w:webHidden/>
              </w:rPr>
              <w:fldChar w:fldCharType="begin"/>
            </w:r>
            <w:r w:rsidR="00CB3BE7">
              <w:rPr>
                <w:noProof/>
                <w:webHidden/>
              </w:rPr>
              <w:instrText xml:space="preserve"> PAGEREF _Toc126576736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4BEDDF07" w14:textId="30D6AFF4" w:rsidR="00CB3BE7" w:rsidRDefault="00805AB0">
          <w:pPr>
            <w:pStyle w:val="Inhopg2"/>
            <w:tabs>
              <w:tab w:val="right" w:leader="dot" w:pos="9592"/>
            </w:tabs>
            <w:rPr>
              <w:rFonts w:eastAsiaTheme="minorEastAsia"/>
              <w:noProof/>
              <w:color w:val="auto"/>
              <w:sz w:val="22"/>
              <w:szCs w:val="22"/>
              <w:lang w:val="nl-BE" w:eastAsia="nl-BE"/>
            </w:rPr>
          </w:pPr>
          <w:hyperlink w:anchor="_Toc126576737" w:history="1">
            <w:r w:rsidR="00CB3BE7" w:rsidRPr="00AE3867">
              <w:rPr>
                <w:rStyle w:val="Hyperlink"/>
                <w:noProof/>
              </w:rPr>
              <w:t>HTML</w:t>
            </w:r>
            <w:r w:rsidR="00CB3BE7">
              <w:rPr>
                <w:noProof/>
                <w:webHidden/>
              </w:rPr>
              <w:tab/>
            </w:r>
            <w:r w:rsidR="00CB3BE7">
              <w:rPr>
                <w:noProof/>
                <w:webHidden/>
              </w:rPr>
              <w:fldChar w:fldCharType="begin"/>
            </w:r>
            <w:r w:rsidR="00CB3BE7">
              <w:rPr>
                <w:noProof/>
                <w:webHidden/>
              </w:rPr>
              <w:instrText xml:space="preserve"> PAGEREF _Toc126576737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7F91E82E" w14:textId="40B886B2" w:rsidR="00CB3BE7" w:rsidRDefault="00805AB0">
          <w:pPr>
            <w:pStyle w:val="Inhopg2"/>
            <w:tabs>
              <w:tab w:val="right" w:leader="dot" w:pos="9592"/>
            </w:tabs>
            <w:rPr>
              <w:rFonts w:eastAsiaTheme="minorEastAsia"/>
              <w:noProof/>
              <w:color w:val="auto"/>
              <w:sz w:val="22"/>
              <w:szCs w:val="22"/>
              <w:lang w:val="nl-BE" w:eastAsia="nl-BE"/>
            </w:rPr>
          </w:pPr>
          <w:hyperlink w:anchor="_Toc126576738" w:history="1">
            <w:r w:rsidR="00CB3BE7" w:rsidRPr="00AE3867">
              <w:rPr>
                <w:rStyle w:val="Hyperlink"/>
                <w:noProof/>
              </w:rPr>
              <w:t>CSS</w:t>
            </w:r>
            <w:r w:rsidR="00CB3BE7">
              <w:rPr>
                <w:noProof/>
                <w:webHidden/>
              </w:rPr>
              <w:tab/>
            </w:r>
            <w:r w:rsidR="00CB3BE7">
              <w:rPr>
                <w:noProof/>
                <w:webHidden/>
              </w:rPr>
              <w:fldChar w:fldCharType="begin"/>
            </w:r>
            <w:r w:rsidR="00CB3BE7">
              <w:rPr>
                <w:noProof/>
                <w:webHidden/>
              </w:rPr>
              <w:instrText xml:space="preserve"> PAGEREF _Toc126576738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1B852858" w14:textId="79E2685E" w:rsidR="00CB3BE7" w:rsidRDefault="00805AB0">
          <w:pPr>
            <w:pStyle w:val="Inhopg2"/>
            <w:tabs>
              <w:tab w:val="right" w:leader="dot" w:pos="9592"/>
            </w:tabs>
            <w:rPr>
              <w:rFonts w:eastAsiaTheme="minorEastAsia"/>
              <w:noProof/>
              <w:color w:val="auto"/>
              <w:sz w:val="22"/>
              <w:szCs w:val="22"/>
              <w:lang w:val="nl-BE" w:eastAsia="nl-BE"/>
            </w:rPr>
          </w:pPr>
          <w:hyperlink w:anchor="_Toc126576739" w:history="1">
            <w:r w:rsidR="00CB3BE7" w:rsidRPr="00AE3867">
              <w:rPr>
                <w:rStyle w:val="Hyperlink"/>
                <w:noProof/>
              </w:rPr>
              <w:t>ARDUINO</w:t>
            </w:r>
            <w:r w:rsidR="00CB3BE7">
              <w:rPr>
                <w:noProof/>
                <w:webHidden/>
              </w:rPr>
              <w:tab/>
            </w:r>
            <w:r w:rsidR="00CB3BE7">
              <w:rPr>
                <w:noProof/>
                <w:webHidden/>
              </w:rPr>
              <w:fldChar w:fldCharType="begin"/>
            </w:r>
            <w:r w:rsidR="00CB3BE7">
              <w:rPr>
                <w:noProof/>
                <w:webHidden/>
              </w:rPr>
              <w:instrText xml:space="preserve"> PAGEREF _Toc126576739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5E6986B8" w14:textId="667ADCFE" w:rsidR="00CB3BE7" w:rsidRDefault="00805AB0">
          <w:pPr>
            <w:pStyle w:val="Inhopg1"/>
            <w:rPr>
              <w:rFonts w:eastAsiaTheme="minorEastAsia"/>
              <w:color w:val="auto"/>
              <w:kern w:val="0"/>
              <w:sz w:val="22"/>
              <w:szCs w:val="22"/>
              <w:lang w:val="nl-BE" w:eastAsia="nl-BE"/>
            </w:rPr>
          </w:pPr>
          <w:hyperlink w:anchor="_Toc126576740" w:history="1">
            <w:r w:rsidR="00CB3BE7" w:rsidRPr="00AE3867">
              <w:rPr>
                <w:rStyle w:val="Hyperlink"/>
              </w:rPr>
              <w:t>Hardware</w:t>
            </w:r>
            <w:r w:rsidR="00CB3BE7">
              <w:rPr>
                <w:webHidden/>
              </w:rPr>
              <w:tab/>
            </w:r>
            <w:r w:rsidR="00CB3BE7">
              <w:rPr>
                <w:webHidden/>
              </w:rPr>
              <w:fldChar w:fldCharType="begin"/>
            </w:r>
            <w:r w:rsidR="00CB3BE7">
              <w:rPr>
                <w:webHidden/>
              </w:rPr>
              <w:instrText xml:space="preserve"> PAGEREF _Toc126576740 \h </w:instrText>
            </w:r>
            <w:r w:rsidR="00CB3BE7">
              <w:rPr>
                <w:webHidden/>
              </w:rPr>
            </w:r>
            <w:r w:rsidR="00CB3BE7">
              <w:rPr>
                <w:webHidden/>
              </w:rPr>
              <w:fldChar w:fldCharType="separate"/>
            </w:r>
            <w:r w:rsidR="00CB3BE7">
              <w:rPr>
                <w:webHidden/>
              </w:rPr>
              <w:t>5</w:t>
            </w:r>
            <w:r w:rsidR="00CB3BE7">
              <w:rPr>
                <w:webHidden/>
              </w:rPr>
              <w:fldChar w:fldCharType="end"/>
            </w:r>
          </w:hyperlink>
        </w:p>
        <w:p w14:paraId="11621704" w14:textId="21493462" w:rsidR="00CB3BE7" w:rsidRDefault="00805AB0">
          <w:pPr>
            <w:pStyle w:val="Inhopg2"/>
            <w:tabs>
              <w:tab w:val="right" w:leader="dot" w:pos="9592"/>
            </w:tabs>
            <w:rPr>
              <w:rFonts w:eastAsiaTheme="minorEastAsia"/>
              <w:noProof/>
              <w:color w:val="auto"/>
              <w:sz w:val="22"/>
              <w:szCs w:val="22"/>
              <w:lang w:val="nl-BE" w:eastAsia="nl-BE"/>
            </w:rPr>
          </w:pPr>
          <w:hyperlink w:anchor="_Toc126576741" w:history="1">
            <w:r w:rsidR="00CB3BE7" w:rsidRPr="00AE3867">
              <w:rPr>
                <w:rStyle w:val="Hyperlink"/>
                <w:noProof/>
              </w:rPr>
              <w:t>WT32-ETH01</w:t>
            </w:r>
            <w:r w:rsidR="00CB3BE7">
              <w:rPr>
                <w:noProof/>
                <w:webHidden/>
              </w:rPr>
              <w:tab/>
            </w:r>
            <w:r w:rsidR="00CB3BE7">
              <w:rPr>
                <w:noProof/>
                <w:webHidden/>
              </w:rPr>
              <w:fldChar w:fldCharType="begin"/>
            </w:r>
            <w:r w:rsidR="00CB3BE7">
              <w:rPr>
                <w:noProof/>
                <w:webHidden/>
              </w:rPr>
              <w:instrText xml:space="preserve"> PAGEREF _Toc126576741 \h </w:instrText>
            </w:r>
            <w:r w:rsidR="00CB3BE7">
              <w:rPr>
                <w:noProof/>
                <w:webHidden/>
              </w:rPr>
            </w:r>
            <w:r w:rsidR="00CB3BE7">
              <w:rPr>
                <w:noProof/>
                <w:webHidden/>
              </w:rPr>
              <w:fldChar w:fldCharType="separate"/>
            </w:r>
            <w:r w:rsidR="00CB3BE7">
              <w:rPr>
                <w:noProof/>
                <w:webHidden/>
              </w:rPr>
              <w:t>5</w:t>
            </w:r>
            <w:r w:rsidR="00CB3BE7">
              <w:rPr>
                <w:noProof/>
                <w:webHidden/>
              </w:rPr>
              <w:fldChar w:fldCharType="end"/>
            </w:r>
          </w:hyperlink>
        </w:p>
        <w:p w14:paraId="7B19A394" w14:textId="1475AB35" w:rsidR="00CB3BE7" w:rsidRDefault="00805AB0">
          <w:pPr>
            <w:pStyle w:val="Inhopg2"/>
            <w:tabs>
              <w:tab w:val="right" w:leader="dot" w:pos="9592"/>
            </w:tabs>
            <w:rPr>
              <w:rFonts w:eastAsiaTheme="minorEastAsia"/>
              <w:noProof/>
              <w:color w:val="auto"/>
              <w:sz w:val="22"/>
              <w:szCs w:val="22"/>
              <w:lang w:val="nl-BE" w:eastAsia="nl-BE"/>
            </w:rPr>
          </w:pPr>
          <w:hyperlink w:anchor="_Toc126576742" w:history="1">
            <w:r w:rsidR="00CB3BE7" w:rsidRPr="00AE3867">
              <w:rPr>
                <w:rStyle w:val="Hyperlink"/>
                <w:noProof/>
              </w:rPr>
              <w:t>SLOTEN</w:t>
            </w:r>
            <w:r w:rsidR="00CB3BE7">
              <w:rPr>
                <w:noProof/>
                <w:webHidden/>
              </w:rPr>
              <w:tab/>
            </w:r>
            <w:r w:rsidR="00CB3BE7">
              <w:rPr>
                <w:noProof/>
                <w:webHidden/>
              </w:rPr>
              <w:fldChar w:fldCharType="begin"/>
            </w:r>
            <w:r w:rsidR="00CB3BE7">
              <w:rPr>
                <w:noProof/>
                <w:webHidden/>
              </w:rPr>
              <w:instrText xml:space="preserve"> PAGEREF _Toc126576742 \h </w:instrText>
            </w:r>
            <w:r w:rsidR="00CB3BE7">
              <w:rPr>
                <w:noProof/>
                <w:webHidden/>
              </w:rPr>
            </w:r>
            <w:r w:rsidR="00CB3BE7">
              <w:rPr>
                <w:noProof/>
                <w:webHidden/>
              </w:rPr>
              <w:fldChar w:fldCharType="separate"/>
            </w:r>
            <w:r w:rsidR="00CB3BE7">
              <w:rPr>
                <w:noProof/>
                <w:webHidden/>
              </w:rPr>
              <w:t>5</w:t>
            </w:r>
            <w:r w:rsidR="00CB3BE7">
              <w:rPr>
                <w:noProof/>
                <w:webHidden/>
              </w:rPr>
              <w:fldChar w:fldCharType="end"/>
            </w:r>
          </w:hyperlink>
        </w:p>
        <w:p w14:paraId="21A56EA3" w14:textId="7AB850AB" w:rsidR="00CB3BE7" w:rsidRDefault="00805AB0">
          <w:pPr>
            <w:pStyle w:val="Inhopg1"/>
            <w:rPr>
              <w:rFonts w:eastAsiaTheme="minorEastAsia"/>
              <w:color w:val="auto"/>
              <w:kern w:val="0"/>
              <w:sz w:val="22"/>
              <w:szCs w:val="22"/>
              <w:lang w:val="nl-BE" w:eastAsia="nl-BE"/>
            </w:rPr>
          </w:pPr>
          <w:hyperlink w:anchor="_Toc126576743" w:history="1">
            <w:r w:rsidR="00CB3BE7" w:rsidRPr="00AE3867">
              <w:rPr>
                <w:rStyle w:val="Hyperlink"/>
              </w:rPr>
              <w:t>BESLUIT</w:t>
            </w:r>
            <w:r w:rsidR="00CB3BE7">
              <w:rPr>
                <w:webHidden/>
              </w:rPr>
              <w:tab/>
            </w:r>
            <w:r w:rsidR="00CB3BE7">
              <w:rPr>
                <w:webHidden/>
              </w:rPr>
              <w:fldChar w:fldCharType="begin"/>
            </w:r>
            <w:r w:rsidR="00CB3BE7">
              <w:rPr>
                <w:webHidden/>
              </w:rPr>
              <w:instrText xml:space="preserve"> PAGEREF _Toc126576743 \h </w:instrText>
            </w:r>
            <w:r w:rsidR="00CB3BE7">
              <w:rPr>
                <w:webHidden/>
              </w:rPr>
            </w:r>
            <w:r w:rsidR="00CB3BE7">
              <w:rPr>
                <w:webHidden/>
              </w:rPr>
              <w:fldChar w:fldCharType="separate"/>
            </w:r>
            <w:r w:rsidR="00CB3BE7">
              <w:rPr>
                <w:webHidden/>
              </w:rPr>
              <w:t>5</w:t>
            </w:r>
            <w:r w:rsidR="00CB3BE7">
              <w:rPr>
                <w:webHidden/>
              </w:rPr>
              <w:fldChar w:fldCharType="end"/>
            </w:r>
          </w:hyperlink>
        </w:p>
        <w:p w14:paraId="62921F15" w14:textId="1D9370FA" w:rsidR="00CB3BE7" w:rsidRDefault="00805AB0">
          <w:pPr>
            <w:pStyle w:val="Inhopg1"/>
            <w:rPr>
              <w:rFonts w:eastAsiaTheme="minorEastAsia"/>
              <w:color w:val="auto"/>
              <w:kern w:val="0"/>
              <w:sz w:val="22"/>
              <w:szCs w:val="22"/>
              <w:lang w:val="nl-BE" w:eastAsia="nl-BE"/>
            </w:rPr>
          </w:pPr>
          <w:hyperlink w:anchor="_Toc126576744" w:history="1">
            <w:r w:rsidR="00CB3BE7" w:rsidRPr="00AE3867">
              <w:rPr>
                <w:rStyle w:val="Hyperlink"/>
                <w:lang w:bidi="nl-NL"/>
              </w:rPr>
              <w:t>BIBLIOGRAFIE</w:t>
            </w:r>
            <w:r w:rsidR="00CB3BE7">
              <w:rPr>
                <w:webHidden/>
              </w:rPr>
              <w:tab/>
            </w:r>
            <w:r w:rsidR="00CB3BE7">
              <w:rPr>
                <w:webHidden/>
              </w:rPr>
              <w:fldChar w:fldCharType="begin"/>
            </w:r>
            <w:r w:rsidR="00CB3BE7">
              <w:rPr>
                <w:webHidden/>
              </w:rPr>
              <w:instrText xml:space="preserve"> PAGEREF _Toc126576744 \h </w:instrText>
            </w:r>
            <w:r w:rsidR="00CB3BE7">
              <w:rPr>
                <w:webHidden/>
              </w:rPr>
            </w:r>
            <w:r w:rsidR="00CB3BE7">
              <w:rPr>
                <w:webHidden/>
              </w:rPr>
              <w:fldChar w:fldCharType="separate"/>
            </w:r>
            <w:r w:rsidR="00CB3BE7">
              <w:rPr>
                <w:webHidden/>
              </w:rPr>
              <w:t>5</w:t>
            </w:r>
            <w:r w:rsidR="00CB3BE7">
              <w:rPr>
                <w:webHidden/>
              </w:rPr>
              <w:fldChar w:fldCharType="end"/>
            </w:r>
          </w:hyperlink>
        </w:p>
        <w:p w14:paraId="1ABF477E" w14:textId="0C56798E" w:rsidR="00CB3BE7" w:rsidRDefault="00805AB0">
          <w:pPr>
            <w:pStyle w:val="Inhopg1"/>
            <w:rPr>
              <w:rFonts w:eastAsiaTheme="minorEastAsia"/>
              <w:color w:val="auto"/>
              <w:kern w:val="0"/>
              <w:sz w:val="22"/>
              <w:szCs w:val="22"/>
              <w:lang w:val="nl-BE" w:eastAsia="nl-BE"/>
            </w:rPr>
          </w:pPr>
          <w:hyperlink w:anchor="_Toc126576745" w:history="1">
            <w:r w:rsidR="00CB3BE7" w:rsidRPr="00AE3867">
              <w:rPr>
                <w:rStyle w:val="Hyperlink"/>
                <w:lang w:bidi="nl-NL"/>
              </w:rPr>
              <w:t>LOGBOEK</w:t>
            </w:r>
            <w:r w:rsidR="00CB3BE7">
              <w:rPr>
                <w:webHidden/>
              </w:rPr>
              <w:tab/>
            </w:r>
            <w:r w:rsidR="00CB3BE7">
              <w:rPr>
                <w:webHidden/>
              </w:rPr>
              <w:fldChar w:fldCharType="begin"/>
            </w:r>
            <w:r w:rsidR="00CB3BE7">
              <w:rPr>
                <w:webHidden/>
              </w:rPr>
              <w:instrText xml:space="preserve"> PAGEREF _Toc126576745 \h </w:instrText>
            </w:r>
            <w:r w:rsidR="00CB3BE7">
              <w:rPr>
                <w:webHidden/>
              </w:rPr>
            </w:r>
            <w:r w:rsidR="00CB3BE7">
              <w:rPr>
                <w:webHidden/>
              </w:rPr>
              <w:fldChar w:fldCharType="separate"/>
            </w:r>
            <w:r w:rsidR="00CB3BE7">
              <w:rPr>
                <w:webHidden/>
              </w:rPr>
              <w:t>5</w:t>
            </w:r>
            <w:r w:rsidR="00CB3BE7">
              <w:rPr>
                <w:webHidden/>
              </w:rPr>
              <w:fldChar w:fldCharType="end"/>
            </w:r>
          </w:hyperlink>
        </w:p>
        <w:p w14:paraId="3274CD11" w14:textId="6C820603" w:rsidR="00CB3BE7" w:rsidRDefault="00CB3BE7">
          <w:r>
            <w:rPr>
              <w:b/>
              <w:bCs/>
            </w:rPr>
            <w:fldChar w:fldCharType="end"/>
          </w:r>
        </w:p>
      </w:sdtContent>
    </w:sdt>
    <w:p w14:paraId="15C6FCC5" w14:textId="0E3353E6" w:rsidR="00064044" w:rsidRDefault="00064044" w:rsidP="00064044">
      <w:pPr>
        <w:pStyle w:val="Kop1"/>
        <w:rPr>
          <w:lang w:bidi="nl-NL"/>
        </w:rPr>
      </w:pPr>
      <w:bookmarkStart w:id="2" w:name="_Toc126576732"/>
      <w:r>
        <w:rPr>
          <w:lang w:bidi="nl-NL"/>
        </w:rPr>
        <w:lastRenderedPageBreak/>
        <w:t>voorwo</w:t>
      </w:r>
      <w:r w:rsidR="007F0047">
        <w:rPr>
          <w:lang w:bidi="nl-NL"/>
        </w:rPr>
        <w:t>o</w:t>
      </w:r>
      <w:r>
        <w:rPr>
          <w:lang w:bidi="nl-NL"/>
        </w:rPr>
        <w:t>rd</w:t>
      </w:r>
    </w:p>
    <w:p w14:paraId="1B10F0F5" w14:textId="0B455DEA" w:rsidR="00064044" w:rsidRDefault="00064044" w:rsidP="00064044">
      <w:pPr>
        <w:rPr>
          <w:lang w:bidi="nl-NL"/>
        </w:rPr>
      </w:pPr>
    </w:p>
    <w:p w14:paraId="2F710E6A" w14:textId="25FD47FC" w:rsidR="007F0047" w:rsidRDefault="007F0047" w:rsidP="007F0047">
      <w:pPr>
        <w:rPr>
          <w:lang w:bidi="nl-NL"/>
        </w:rPr>
      </w:pPr>
      <w:r>
        <w:rPr>
          <w:lang w:bidi="nl-NL"/>
        </w:rPr>
        <w:t xml:space="preserve">Ik presenteer mijn Geïntegreerde Proef over digitale scramblepads als veilig alternatief voor traditionele sloten. In mijn GIP bespreek ik de </w:t>
      </w:r>
      <w:r>
        <w:rPr>
          <w:lang w:bidi="nl-NL"/>
        </w:rPr>
        <w:t>ontwikkeling van digitale scramblepads.</w:t>
      </w:r>
    </w:p>
    <w:p w14:paraId="1F42D1C0" w14:textId="77777777" w:rsidR="007F0047" w:rsidRDefault="007F0047" w:rsidP="007F0047">
      <w:pPr>
        <w:rPr>
          <w:lang w:bidi="nl-NL"/>
        </w:rPr>
      </w:pPr>
    </w:p>
    <w:p w14:paraId="7F309233" w14:textId="3081AFA0" w:rsidR="00064044" w:rsidRDefault="007F0047" w:rsidP="007F0047">
      <w:pPr>
        <w:rPr>
          <w:lang w:bidi="nl-NL"/>
        </w:rPr>
      </w:pPr>
      <w:r>
        <w:rPr>
          <w:lang w:bidi="nl-NL"/>
        </w:rPr>
        <w:t xml:space="preserve">Ik heb dit project gekozen vanwege de voordelen van digitale scramblepads ten opzichte van traditionele sloten, zoals verbeterde veiligheid, </w:t>
      </w:r>
      <w:r>
        <w:rPr>
          <w:lang w:bidi="nl-NL"/>
        </w:rPr>
        <w:t>gebruiksgemak en flexibiliteit.</w:t>
      </w:r>
    </w:p>
    <w:p w14:paraId="7A3B5C65" w14:textId="1AE6DF00" w:rsidR="007F0047" w:rsidRDefault="007F0047" w:rsidP="007F0047">
      <w:pPr>
        <w:rPr>
          <w:lang w:bidi="nl-NL"/>
        </w:rPr>
      </w:pPr>
    </w:p>
    <w:p w14:paraId="747062C5" w14:textId="1C93F6E6" w:rsidR="007F0047" w:rsidRDefault="007F0047" w:rsidP="007F0047">
      <w:pPr>
        <w:rPr>
          <w:lang w:bidi="nl-NL"/>
        </w:rPr>
      </w:pPr>
      <w:r>
        <w:rPr>
          <w:lang w:bidi="nl-NL"/>
        </w:rPr>
        <w:t xml:space="preserve">Graag wil ik </w:t>
      </w:r>
      <w:r>
        <w:rPr>
          <w:lang w:bidi="nl-NL"/>
        </w:rPr>
        <w:t xml:space="preserve">ook </w:t>
      </w:r>
      <w:r>
        <w:rPr>
          <w:lang w:bidi="nl-NL"/>
        </w:rPr>
        <w:t>de heer Van Reck en de heer</w:t>
      </w:r>
      <w:r>
        <w:rPr>
          <w:lang w:bidi="nl-NL"/>
        </w:rPr>
        <w:t xml:space="preserve"> </w:t>
      </w:r>
      <w:r>
        <w:rPr>
          <w:lang w:bidi="nl-NL"/>
        </w:rPr>
        <w:t>Thijs, die mij gedurende dit project hebben begeleid en waardevolle feedback hebben gegeven.</w:t>
      </w:r>
    </w:p>
    <w:p w14:paraId="168A192E" w14:textId="77777777" w:rsidR="007F0047" w:rsidRDefault="007F0047" w:rsidP="007F0047">
      <w:pPr>
        <w:rPr>
          <w:lang w:bidi="nl-NL"/>
        </w:rPr>
      </w:pPr>
    </w:p>
    <w:p w14:paraId="2605C89C" w14:textId="4AF4A5B2" w:rsidR="007F0047" w:rsidRPr="00064044" w:rsidRDefault="007F0047" w:rsidP="007F0047">
      <w:pPr>
        <w:rPr>
          <w:lang w:bidi="nl-NL"/>
        </w:rPr>
      </w:pPr>
      <w:r>
        <w:rPr>
          <w:lang w:bidi="nl-NL"/>
        </w:rPr>
        <w:t>Ook wil ik graag mijn dank uitspreken aan al mijn klasgenoten die hebben bijgedragen aan de totstandkoming van mijn GIP.</w:t>
      </w:r>
    </w:p>
    <w:p w14:paraId="500EE7AD" w14:textId="0F92D2C8" w:rsidR="00E523C3" w:rsidRDefault="00A36D85" w:rsidP="00A36D85">
      <w:pPr>
        <w:pStyle w:val="Kop1"/>
        <w:rPr>
          <w:lang w:bidi="nl-NL"/>
        </w:rPr>
      </w:pPr>
      <w:r>
        <w:rPr>
          <w:lang w:bidi="nl-NL"/>
        </w:rPr>
        <w:lastRenderedPageBreak/>
        <w:t>Inleiding</w:t>
      </w:r>
      <w:bookmarkEnd w:id="0"/>
      <w:bookmarkEnd w:id="2"/>
    </w:p>
    <w:p w14:paraId="47884771" w14:textId="5229A25A" w:rsidR="00A36D85" w:rsidRDefault="00A36D85" w:rsidP="00A36D85">
      <w:pPr>
        <w:rPr>
          <w:lang w:bidi="nl-NL"/>
        </w:rPr>
      </w:pPr>
    </w:p>
    <w:p w14:paraId="685CB1C8" w14:textId="2C66EFD0" w:rsidR="00DA3941" w:rsidRDefault="00CF3510">
      <w:pPr>
        <w:spacing w:after="180" w:line="336" w:lineRule="auto"/>
        <w:contextualSpacing w:val="0"/>
        <w:rPr>
          <w:lang w:bidi="nl-NL"/>
        </w:rPr>
      </w:pPr>
      <w:r w:rsidRPr="00CF3510">
        <w:rPr>
          <w:lang w:bidi="nl-NL"/>
        </w:rPr>
        <w:t xml:space="preserve">Het doel van mijn GIP is om een veiliger keypad te ontwerpen voor </w:t>
      </w:r>
      <w:r>
        <w:rPr>
          <w:lang w:bidi="nl-NL"/>
        </w:rPr>
        <w:t>mensen</w:t>
      </w:r>
      <w:r w:rsidRPr="00CF3510">
        <w:rPr>
          <w:lang w:bidi="nl-NL"/>
        </w:rPr>
        <w:t xml:space="preserve"> die hun deuren willen beveiligen met een code. Mijn keypad verschilt van de normale keypads doordat de cijfers elke keer van plaats veranderen nadat er een cijfer wordt ingedrukt. Zo kan niemand de code afkijken of raden op basis van de volgorde van de toetsaanslagen</w:t>
      </w:r>
    </w:p>
    <w:p w14:paraId="44313298" w14:textId="6CDAF868" w:rsidR="00DA3941" w:rsidRDefault="00E13779">
      <w:pPr>
        <w:spacing w:after="180" w:line="336" w:lineRule="auto"/>
        <w:contextualSpacing w:val="0"/>
        <w:rPr>
          <w:lang w:bidi="nl-NL"/>
        </w:rPr>
      </w:pPr>
      <w:r>
        <w:rPr>
          <w:lang w:bidi="nl-NL"/>
        </w:rPr>
        <w:t xml:space="preserve">Ik </w:t>
      </w:r>
      <w:r w:rsidR="009864B4">
        <w:rPr>
          <w:lang w:bidi="nl-NL"/>
        </w:rPr>
        <w:t>heb</w:t>
      </w:r>
      <w:r>
        <w:rPr>
          <w:lang w:bidi="nl-NL"/>
        </w:rPr>
        <w:t xml:space="preserve"> de volgende onderdelen gebruiken:</w:t>
      </w:r>
    </w:p>
    <w:p w14:paraId="28A86152" w14:textId="5E520BBE" w:rsidR="00E13779" w:rsidRDefault="00E13779" w:rsidP="00E13779">
      <w:pPr>
        <w:pStyle w:val="Lijstalinea"/>
        <w:numPr>
          <w:ilvl w:val="0"/>
          <w:numId w:val="27"/>
        </w:numPr>
        <w:spacing w:after="180" w:line="336" w:lineRule="auto"/>
        <w:contextualSpacing w:val="0"/>
        <w:rPr>
          <w:bCs/>
          <w:kern w:val="20"/>
        </w:rPr>
      </w:pPr>
      <w:r w:rsidRPr="00E13779">
        <w:rPr>
          <w:bCs/>
          <w:kern w:val="20"/>
        </w:rPr>
        <w:t xml:space="preserve">2 </w:t>
      </w:r>
      <w:r w:rsidR="009864B4">
        <w:rPr>
          <w:bCs/>
          <w:kern w:val="20"/>
        </w:rPr>
        <w:t>ESP-32 WROM-DEV</w:t>
      </w:r>
    </w:p>
    <w:p w14:paraId="3AD7ED61" w14:textId="07D33B1C" w:rsidR="00FE6461" w:rsidRDefault="00AB04B3" w:rsidP="00FE6461">
      <w:pPr>
        <w:pStyle w:val="Lijstalinea"/>
        <w:numPr>
          <w:ilvl w:val="0"/>
          <w:numId w:val="27"/>
        </w:numPr>
        <w:spacing w:after="180" w:line="336" w:lineRule="auto"/>
        <w:contextualSpacing w:val="0"/>
        <w:rPr>
          <w:bCs/>
          <w:kern w:val="20"/>
        </w:rPr>
      </w:pPr>
      <w:r>
        <w:rPr>
          <w:bCs/>
          <w:kern w:val="20"/>
        </w:rPr>
        <w:t xml:space="preserve">2 </w:t>
      </w:r>
      <w:r w:rsidRPr="00AB04B3">
        <w:rPr>
          <w:bCs/>
          <w:kern w:val="20"/>
        </w:rPr>
        <w:t>elektronische slot</w:t>
      </w:r>
      <w:r>
        <w:rPr>
          <w:bCs/>
          <w:kern w:val="20"/>
        </w:rPr>
        <w:t>en</w:t>
      </w:r>
    </w:p>
    <w:p w14:paraId="22F0AB6C" w14:textId="3AC6C931" w:rsidR="009864B4" w:rsidRPr="009864B4" w:rsidRDefault="009864B4" w:rsidP="009864B4">
      <w:pPr>
        <w:pStyle w:val="Lijstalinea"/>
        <w:numPr>
          <w:ilvl w:val="0"/>
          <w:numId w:val="27"/>
        </w:numPr>
        <w:spacing w:after="180" w:line="336" w:lineRule="auto"/>
        <w:contextualSpacing w:val="0"/>
        <w:rPr>
          <w:bCs/>
          <w:kern w:val="20"/>
        </w:rPr>
      </w:pPr>
      <w:r>
        <w:rPr>
          <w:bCs/>
          <w:kern w:val="20"/>
        </w:rPr>
        <w:t>2 RGB LEDS</w:t>
      </w:r>
    </w:p>
    <w:p w14:paraId="6E8C225B" w14:textId="46A99063" w:rsidR="00D476F7" w:rsidRDefault="00811885" w:rsidP="00D476F7">
      <w:pPr>
        <w:pStyle w:val="Kop1"/>
      </w:pPr>
      <w:bookmarkStart w:id="3" w:name="_Toc126576733"/>
      <w:r>
        <w:lastRenderedPageBreak/>
        <w:t>Software</w:t>
      </w:r>
      <w:bookmarkEnd w:id="3"/>
    </w:p>
    <w:p w14:paraId="7214F5D6" w14:textId="1597A49C" w:rsidR="00FB3BE2" w:rsidRDefault="00FB3BE2" w:rsidP="00FB3BE2">
      <w:pPr>
        <w:pStyle w:val="Kop2"/>
      </w:pPr>
      <w:r>
        <w:t>Index</w:t>
      </w:r>
    </w:p>
    <w:p w14:paraId="68449E79" w14:textId="2BBBD788" w:rsidR="00F10431" w:rsidRDefault="00F10431" w:rsidP="00F10431">
      <w:pPr>
        <w:pStyle w:val="Kop4"/>
      </w:pPr>
      <w:r>
        <w:t>Index</w:t>
      </w:r>
    </w:p>
    <w:p w14:paraId="0BDE4D09" w14:textId="77777777" w:rsidR="00873887" w:rsidRDefault="00873887" w:rsidP="00873887">
      <w:pPr>
        <w:pBdr>
          <w:top w:val="single" w:sz="4" w:space="1" w:color="auto"/>
          <w:left w:val="single" w:sz="4" w:space="1" w:color="auto"/>
          <w:bottom w:val="single" w:sz="4" w:space="1" w:color="auto"/>
          <w:right w:val="single" w:sz="4" w:space="1" w:color="auto"/>
        </w:pBdr>
      </w:pPr>
      <w:r>
        <w:t>&lt;!DOCTYPE html&gt;</w:t>
      </w:r>
    </w:p>
    <w:p w14:paraId="6A3DFB54" w14:textId="77777777" w:rsidR="00873887" w:rsidRDefault="00873887" w:rsidP="00873887">
      <w:pPr>
        <w:pBdr>
          <w:top w:val="single" w:sz="4" w:space="1" w:color="auto"/>
          <w:left w:val="single" w:sz="4" w:space="1" w:color="auto"/>
          <w:bottom w:val="single" w:sz="4" w:space="1" w:color="auto"/>
          <w:right w:val="single" w:sz="4" w:space="1" w:color="auto"/>
        </w:pBdr>
      </w:pPr>
      <w:r>
        <w:t>&lt;html lang="en"&gt;</w:t>
      </w:r>
    </w:p>
    <w:p w14:paraId="66DFB40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&lt;head&gt;</w:t>
      </w:r>
    </w:p>
    <w:p w14:paraId="2F0A940A"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&lt;meta charset="UTF-8" /&gt;</w:t>
      </w:r>
    </w:p>
    <w:p w14:paraId="43DE042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&lt;meta http-equiv="X-UA-Compatible" content="IE=edge" /&gt;</w:t>
      </w:r>
    </w:p>
    <w:p w14:paraId="3751E85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&lt;meta name="viewport" content="width=device-width, initial-scale=1.0" /&gt;</w:t>
      </w:r>
    </w:p>
    <w:p w14:paraId="5C4B36D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&lt;title&gt;Home Page&lt;/title&gt;</w:t>
      </w:r>
    </w:p>
    <w:p w14:paraId="4C83726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&lt;style&gt;</w:t>
      </w:r>
    </w:p>
    <w:p w14:paraId="69C9B2C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Set body margin and padding to 0 to remove default spacing */</w:t>
      </w:r>
    </w:p>
    <w:p w14:paraId="79DBC3A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body {</w:t>
      </w:r>
    </w:p>
    <w:p w14:paraId="7EED84DA"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margin: 0;</w:t>
      </w:r>
    </w:p>
    <w:p w14:paraId="790E9F6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padding: 0;</w:t>
      </w:r>
    </w:p>
    <w:p w14:paraId="4105DDCD"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overflow: hidden;</w:t>
      </w:r>
    </w:p>
    <w:p w14:paraId="191AE1E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759525B" w14:textId="77777777" w:rsidR="00873887" w:rsidRDefault="00873887" w:rsidP="00873887">
      <w:pPr>
        <w:pBdr>
          <w:top w:val="single" w:sz="4" w:space="1" w:color="auto"/>
          <w:left w:val="single" w:sz="4" w:space="1" w:color="auto"/>
          <w:bottom w:val="single" w:sz="4" w:space="1" w:color="auto"/>
          <w:right w:val="single" w:sz="4" w:space="1" w:color="auto"/>
        </w:pBdr>
      </w:pPr>
    </w:p>
    <w:p w14:paraId="78B9351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Style the buttons */</w:t>
      </w:r>
    </w:p>
    <w:p w14:paraId="74359601"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button {</w:t>
      </w:r>
    </w:p>
    <w:p w14:paraId="46C8937B"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height: 100%;</w:t>
      </w:r>
    </w:p>
    <w:p w14:paraId="17CEBDE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border: none;</w:t>
      </w:r>
    </w:p>
    <w:p w14:paraId="7158608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outline: none;</w:t>
      </w:r>
    </w:p>
    <w:p w14:paraId="667BB617"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cursor: pointer;</w:t>
      </w:r>
    </w:p>
    <w:p w14:paraId="3305803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font-size: 2em;</w:t>
      </w:r>
    </w:p>
    <w:p w14:paraId="7514EBD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font-weight: bold;</w:t>
      </w:r>
    </w:p>
    <w:p w14:paraId="3EA773FD"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color: white;</w:t>
      </w:r>
    </w:p>
    <w:p w14:paraId="39197A4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background-color: transparent;</w:t>
      </w:r>
    </w:p>
    <w:p w14:paraId="217455E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transition: all 0.3s cubic-bezier(0.25, 0.8, 0.25, 1);</w:t>
      </w:r>
    </w:p>
    <w:p w14:paraId="070F3DAF"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6EBE04BD" w14:textId="77777777" w:rsidR="00873887" w:rsidRDefault="00873887" w:rsidP="00873887">
      <w:pPr>
        <w:pBdr>
          <w:top w:val="single" w:sz="4" w:space="1" w:color="auto"/>
          <w:left w:val="single" w:sz="4" w:space="1" w:color="auto"/>
          <w:bottom w:val="single" w:sz="4" w:space="1" w:color="auto"/>
          <w:right w:val="single" w:sz="4" w:space="1" w:color="auto"/>
        </w:pBdr>
      </w:pPr>
    </w:p>
    <w:p w14:paraId="0AC8C046"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Style the links inside the buttons */</w:t>
      </w:r>
    </w:p>
    <w:p w14:paraId="5284E96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a {</w:t>
      </w:r>
    </w:p>
    <w:p w14:paraId="4FFB52E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display: block;</w:t>
      </w:r>
    </w:p>
    <w:p w14:paraId="77A79DF6"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text-align: center;</w:t>
      </w:r>
    </w:p>
    <w:p w14:paraId="7463DBDA"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text-decoration: none;</w:t>
      </w:r>
    </w:p>
    <w:p w14:paraId="35F6333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color: inherit;</w:t>
      </w:r>
    </w:p>
    <w:p w14:paraId="4117393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2FADF54" w14:textId="77777777" w:rsidR="00873887" w:rsidRDefault="00873887" w:rsidP="00873887">
      <w:pPr>
        <w:pBdr>
          <w:top w:val="single" w:sz="4" w:space="1" w:color="auto"/>
          <w:left w:val="single" w:sz="4" w:space="1" w:color="auto"/>
          <w:bottom w:val="single" w:sz="4" w:space="1" w:color="auto"/>
          <w:right w:val="single" w:sz="4" w:space="1" w:color="auto"/>
        </w:pBdr>
      </w:pPr>
    </w:p>
    <w:p w14:paraId="5D56660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Center the text inside the button and allow clicking anywhere */</w:t>
      </w:r>
    </w:p>
    <w:p w14:paraId="569492C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button a {</w:t>
      </w:r>
    </w:p>
    <w:p w14:paraId="1CCEADCA"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display: flex;</w:t>
      </w:r>
    </w:p>
    <w:p w14:paraId="3FEDD04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justify-content: center;</w:t>
      </w:r>
    </w:p>
    <w:p w14:paraId="215C595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align-items: center;</w:t>
      </w:r>
    </w:p>
    <w:p w14:paraId="6EDB0EE7"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height: 100%;</w:t>
      </w:r>
    </w:p>
    <w:p w14:paraId="64D7A0A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width: 100%;</w:t>
      </w:r>
    </w:p>
    <w:p w14:paraId="3F3A7CA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41CC3083" w14:textId="77777777" w:rsidR="00873887" w:rsidRDefault="00873887" w:rsidP="00873887">
      <w:pPr>
        <w:pBdr>
          <w:top w:val="single" w:sz="4" w:space="1" w:color="auto"/>
          <w:left w:val="single" w:sz="4" w:space="1" w:color="auto"/>
          <w:bottom w:val="single" w:sz="4" w:space="1" w:color="auto"/>
          <w:right w:val="single" w:sz="4" w:space="1" w:color="auto"/>
        </w:pBdr>
      </w:pPr>
    </w:p>
    <w:p w14:paraId="516DED6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Center the link text inside each button */</w:t>
      </w:r>
    </w:p>
    <w:p w14:paraId="01386946"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.left a,</w:t>
      </w:r>
    </w:p>
    <w:p w14:paraId="6C2B5D6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.right a {</w:t>
      </w:r>
    </w:p>
    <w:p w14:paraId="56AAEA0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display: flex;</w:t>
      </w:r>
    </w:p>
    <w:p w14:paraId="75E0B0A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justify-content: center;</w:t>
      </w:r>
    </w:p>
    <w:p w14:paraId="47E5297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D759D51" w14:textId="77777777" w:rsidR="00873887" w:rsidRDefault="00873887" w:rsidP="00873887">
      <w:pPr>
        <w:pBdr>
          <w:top w:val="single" w:sz="4" w:space="1" w:color="auto"/>
          <w:left w:val="single" w:sz="4" w:space="1" w:color="auto"/>
          <w:bottom w:val="single" w:sz="4" w:space="1" w:color="auto"/>
          <w:right w:val="single" w:sz="4" w:space="1" w:color="auto"/>
        </w:pBdr>
      </w:pPr>
    </w:p>
    <w:p w14:paraId="6420FE65"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Style the left button */</w:t>
      </w:r>
    </w:p>
    <w:p w14:paraId="60CC5DF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.left {</w:t>
      </w:r>
    </w:p>
    <w:p w14:paraId="1B3D3DBF"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width: 50%;</w:t>
      </w:r>
    </w:p>
    <w:p w14:paraId="177695A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float: left;</w:t>
      </w:r>
    </w:p>
    <w:p w14:paraId="3B57727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background-color: green;</w:t>
      </w:r>
    </w:p>
    <w:p w14:paraId="24CF40C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DF514AB" w14:textId="77777777" w:rsidR="00873887" w:rsidRDefault="00873887" w:rsidP="00873887">
      <w:pPr>
        <w:pBdr>
          <w:top w:val="single" w:sz="4" w:space="1" w:color="auto"/>
          <w:left w:val="single" w:sz="4" w:space="1" w:color="auto"/>
          <w:bottom w:val="single" w:sz="4" w:space="1" w:color="auto"/>
          <w:right w:val="single" w:sz="4" w:space="1" w:color="auto"/>
        </w:pBdr>
      </w:pPr>
    </w:p>
    <w:p w14:paraId="7E26C00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Style the right button */</w:t>
      </w:r>
    </w:p>
    <w:p w14:paraId="2FA2D46B"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.right {</w:t>
      </w:r>
    </w:p>
    <w:p w14:paraId="14BBE61D"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width: 50%;</w:t>
      </w:r>
    </w:p>
    <w:p w14:paraId="0777A6D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float: right;</w:t>
      </w:r>
    </w:p>
    <w:p w14:paraId="1447C0A6"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background-color: blue;</w:t>
      </w:r>
    </w:p>
    <w:p w14:paraId="1FB66B8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4482855" w14:textId="77777777" w:rsidR="00873887" w:rsidRDefault="00873887" w:rsidP="00873887">
      <w:pPr>
        <w:pBdr>
          <w:top w:val="single" w:sz="4" w:space="1" w:color="auto"/>
          <w:left w:val="single" w:sz="4" w:space="1" w:color="auto"/>
          <w:bottom w:val="single" w:sz="4" w:space="1" w:color="auto"/>
          <w:right w:val="single" w:sz="4" w:space="1" w:color="auto"/>
        </w:pBdr>
      </w:pPr>
    </w:p>
    <w:p w14:paraId="4F401C3F"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Add a hover effect to the buttons */</w:t>
      </w:r>
    </w:p>
    <w:p w14:paraId="69886EC8"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button:hover {</w:t>
      </w:r>
    </w:p>
    <w:p w14:paraId="320EDCF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transform: scale(1.1);</w:t>
      </w:r>
    </w:p>
    <w:p w14:paraId="7F3F3E8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transition: all 0.3s ease-in-out;</w:t>
      </w:r>
    </w:p>
    <w:p w14:paraId="384DA7B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1628E597" w14:textId="77777777" w:rsidR="00873887" w:rsidRDefault="00873887" w:rsidP="00873887">
      <w:pPr>
        <w:pBdr>
          <w:top w:val="single" w:sz="4" w:space="1" w:color="auto"/>
          <w:left w:val="single" w:sz="4" w:space="1" w:color="auto"/>
          <w:bottom w:val="single" w:sz="4" w:space="1" w:color="auto"/>
          <w:right w:val="single" w:sz="4" w:space="1" w:color="auto"/>
        </w:pBdr>
      </w:pPr>
    </w:p>
    <w:p w14:paraId="39FC82DC"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Adjust hover effect on the left button */</w:t>
      </w:r>
    </w:p>
    <w:p w14:paraId="273503D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.left:hover {</w:t>
      </w:r>
    </w:p>
    <w:p w14:paraId="37E05739"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transform: scale(1.1);</w:t>
      </w:r>
    </w:p>
    <w:p w14:paraId="347EE79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transition: all 0.3s ease-in-out;</w:t>
      </w:r>
    </w:p>
    <w:p w14:paraId="038698EB"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5DA530C8" w14:textId="77777777" w:rsidR="00873887" w:rsidRDefault="00873887" w:rsidP="00873887">
      <w:pPr>
        <w:pBdr>
          <w:top w:val="single" w:sz="4" w:space="1" w:color="auto"/>
          <w:left w:val="single" w:sz="4" w:space="1" w:color="auto"/>
          <w:bottom w:val="single" w:sz="4" w:space="1" w:color="auto"/>
          <w:right w:val="single" w:sz="4" w:space="1" w:color="auto"/>
        </w:pBdr>
      </w:pPr>
    </w:p>
    <w:p w14:paraId="254D5874"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 Position the button container */</w:t>
      </w:r>
    </w:p>
    <w:p w14:paraId="23470DEB"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.container {</w:t>
      </w:r>
    </w:p>
    <w:p w14:paraId="77EDB78D"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position: absolute;</w:t>
      </w:r>
    </w:p>
    <w:p w14:paraId="75A78B7D"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top: 0;</w:t>
      </w:r>
    </w:p>
    <w:p w14:paraId="379F309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bottom: 0;</w:t>
      </w:r>
    </w:p>
    <w:p w14:paraId="71173C1C"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width: 100%;</w:t>
      </w:r>
    </w:p>
    <w:p w14:paraId="2369EDAB"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w:t>
      </w:r>
    </w:p>
    <w:p w14:paraId="31CF776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&lt;/style&gt;</w:t>
      </w:r>
    </w:p>
    <w:p w14:paraId="7F23E8A1"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&lt;/head&gt;</w:t>
      </w:r>
    </w:p>
    <w:p w14:paraId="1FA05643"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&lt;body&gt;</w:t>
      </w:r>
    </w:p>
    <w:p w14:paraId="6519FFDC"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 Create a container for the buttons --&gt;</w:t>
      </w:r>
    </w:p>
    <w:p w14:paraId="31798B9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&lt;div class="container"&gt;</w:t>
      </w:r>
    </w:p>
    <w:p w14:paraId="1EEDE71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 Create two buttons that split the screen horizontally --&gt;</w:t>
      </w:r>
    </w:p>
    <w:p w14:paraId="27C659A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&lt;button class="left"&gt;&lt;a href="admin/admin.html"&gt;admin page&lt;/a&gt;&lt;/button&gt;</w:t>
      </w:r>
    </w:p>
    <w:p w14:paraId="7F696940"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&lt;button class="right"&gt;&lt;a href="setup.html"&gt;setup page&lt;/a&gt;&lt;/button&gt;</w:t>
      </w:r>
    </w:p>
    <w:p w14:paraId="09F7AE72"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&lt;/div&gt;</w:t>
      </w:r>
    </w:p>
    <w:p w14:paraId="7DEBF7FE" w14:textId="77777777" w:rsidR="00873887" w:rsidRDefault="00873887" w:rsidP="00873887">
      <w:pPr>
        <w:pBdr>
          <w:top w:val="single" w:sz="4" w:space="1" w:color="auto"/>
          <w:left w:val="single" w:sz="4" w:space="1" w:color="auto"/>
          <w:bottom w:val="single" w:sz="4" w:space="1" w:color="auto"/>
          <w:right w:val="single" w:sz="4" w:space="1" w:color="auto"/>
        </w:pBdr>
      </w:pPr>
      <w:r>
        <w:t xml:space="preserve">  &lt;/body&gt;</w:t>
      </w:r>
    </w:p>
    <w:p w14:paraId="3DDE3567" w14:textId="7582B017" w:rsidR="00873887" w:rsidRDefault="00873887" w:rsidP="00873887">
      <w:pPr>
        <w:pBdr>
          <w:top w:val="single" w:sz="4" w:space="1" w:color="auto"/>
          <w:left w:val="single" w:sz="4" w:space="1" w:color="auto"/>
          <w:bottom w:val="single" w:sz="4" w:space="1" w:color="auto"/>
          <w:right w:val="single" w:sz="4" w:space="1" w:color="auto"/>
        </w:pBdr>
      </w:pPr>
      <w:r>
        <w:t>&lt;/html&gt;</w:t>
      </w:r>
    </w:p>
    <w:p w14:paraId="31AA4C01" w14:textId="0D1A861C" w:rsidR="00873887" w:rsidRDefault="00873887" w:rsidP="00873887"/>
    <w:p w14:paraId="44BEE24A" w14:textId="77777777" w:rsidR="00873887" w:rsidRDefault="00873887" w:rsidP="00873887">
      <w:r>
        <w:t>Dit HTML-bestand (index.html) is bedoeld als de startpagina voor een toepassing die een digitale scramblepad gebruikt om deuren te beveiligen. De pagina bevat twee knoppen, een groene en een blauwe, die elk de gebruiker naar een andere pagina leiden.</w:t>
      </w:r>
    </w:p>
    <w:p w14:paraId="69FC16DC" w14:textId="77777777" w:rsidR="00873887" w:rsidRDefault="00873887" w:rsidP="00873887"/>
    <w:p w14:paraId="0705D7EF" w14:textId="77777777" w:rsidR="00873887" w:rsidRDefault="00873887" w:rsidP="00873887">
      <w:r>
        <w:t>De groene knop geeft toegang tot de beheerderspagina waar de beheerder nieuwe gebruikers en deuren kan toevoegen of verwijderen en ook de database kan aanmaken.</w:t>
      </w:r>
    </w:p>
    <w:p w14:paraId="06398F6B" w14:textId="77777777" w:rsidR="00873887" w:rsidRDefault="00873887" w:rsidP="00873887"/>
    <w:p w14:paraId="693FBA0F" w14:textId="77777777" w:rsidR="00873887" w:rsidRDefault="00873887" w:rsidP="00873887">
      <w:r>
        <w:t>De blauwe knop leidt naar de instellingspagina waar de beheerder de naam van de deur kan kiezen waarvoor de scramblepad wordt gebruikt.</w:t>
      </w:r>
    </w:p>
    <w:p w14:paraId="4CD1C883" w14:textId="77777777" w:rsidR="00873887" w:rsidRDefault="00873887" w:rsidP="00873887"/>
    <w:p w14:paraId="42C33B9A" w14:textId="6D64FE11" w:rsidR="00873887" w:rsidRPr="00873887" w:rsidRDefault="00873887" w:rsidP="00873887">
      <w:r>
        <w:t>De code bevat ook CSS-styling om de lay-out van de pagina te bepalen en de knoppen te stijlen. Er wordt gebruik gemaakt van flexbox om de tekst in de knoppen te centreren en overgangseffecten toe te voegen wanneer de gebruiker de muis over de knoppen beweegt. Het doel is om de pagina gemakkelijk te navigeren en de gebruiker de nodige opties te bieden om de digitale scramblepad te configureren en te gebruiken.</w:t>
      </w:r>
    </w:p>
    <w:p w14:paraId="72784F0E" w14:textId="271A8DD7" w:rsidR="00B057A5" w:rsidRPr="00B057A5" w:rsidRDefault="00FB3BE2" w:rsidP="00B057A5">
      <w:pPr>
        <w:pStyle w:val="Kop2"/>
      </w:pPr>
      <w:r>
        <w:t>Login</w:t>
      </w:r>
    </w:p>
    <w:p w14:paraId="312152FE" w14:textId="3B107BE8" w:rsidR="00B057A5" w:rsidRDefault="00B057A5" w:rsidP="00B057A5">
      <w:pPr>
        <w:pStyle w:val="Kop4"/>
      </w:pPr>
      <w:r>
        <w:t>Setup</w:t>
      </w:r>
    </w:p>
    <w:p w14:paraId="2F7084C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&lt;!DOCTYPE html&gt;</w:t>
      </w:r>
    </w:p>
    <w:p w14:paraId="0AA24553"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&lt;html lang="en"&gt;</w:t>
      </w:r>
    </w:p>
    <w:p w14:paraId="0E4A26C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&lt;head&gt;</w:t>
      </w:r>
    </w:p>
    <w:p w14:paraId="4DBE0E16"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&lt;meta charset="UTF-8" /&gt;</w:t>
      </w:r>
    </w:p>
    <w:p w14:paraId="0F2F3684"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&lt;meta http-equiv="X-UA-Compatible" content="IE=edge" /&gt;</w:t>
      </w:r>
    </w:p>
    <w:p w14:paraId="214B153C"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&lt;meta name="viewport" content="width=device-width, initial-scale=1.0" /&gt;</w:t>
      </w:r>
    </w:p>
    <w:p w14:paraId="587A69E0"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&lt;title&gt;Setup Page&lt;/title&gt;</w:t>
      </w:r>
    </w:p>
    <w:p w14:paraId="6B3C905D"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&lt;/head&gt;</w:t>
      </w:r>
    </w:p>
    <w:p w14:paraId="0D7B1F66"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&lt;body&gt;</w:t>
      </w:r>
    </w:p>
    <w:p w14:paraId="477036D7"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&lt;form action="login/scramblepad.html" onsubmit="setCookies()"&gt;</w:t>
      </w:r>
    </w:p>
    <w:p w14:paraId="36F4A51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&lt;input</w:t>
      </w:r>
    </w:p>
    <w:p w14:paraId="626DDB56"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type="text"</w:t>
      </w:r>
    </w:p>
    <w:p w14:paraId="2B8461BD"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name="deurnaam"</w:t>
      </w:r>
    </w:p>
    <w:p w14:paraId="10A64DEE"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id="deurnaam"</w:t>
      </w:r>
    </w:p>
    <w:p w14:paraId="570854C3"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placeholder="Deur Naam"</w:t>
      </w:r>
    </w:p>
    <w:p w14:paraId="75A8AA9B"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required</w:t>
      </w:r>
    </w:p>
    <w:p w14:paraId="62A6007B"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/&gt;</w:t>
      </w:r>
    </w:p>
    <w:p w14:paraId="156D5869"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&lt;select name="deurrank" id="deurrank"&gt;</w:t>
      </w:r>
    </w:p>
    <w:p w14:paraId="1EE572F0"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&lt;option selected&gt;Kies rank&lt;/option&gt;</w:t>
      </w:r>
    </w:p>
    <w:p w14:paraId="63771CE7"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&lt;option value="1"&gt;1&lt;/option&gt;</w:t>
      </w:r>
    </w:p>
    <w:p w14:paraId="6B9CC134"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&lt;option value="2"&gt;2&lt;/option&gt;</w:t>
      </w:r>
    </w:p>
    <w:p w14:paraId="77ACC852"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&lt;option value="3"&gt;3&lt;/option&gt;</w:t>
      </w:r>
    </w:p>
    <w:p w14:paraId="3A8DE94D"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&lt;option value="4"&gt;4&lt;/option&gt;</w:t>
      </w:r>
    </w:p>
    <w:p w14:paraId="713BFE0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&lt;/select&gt;</w:t>
      </w:r>
    </w:p>
    <w:p w14:paraId="258CF7DC"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&lt;button type="submit"&gt;Finish Setup&lt;/button&gt;</w:t>
      </w:r>
    </w:p>
    <w:p w14:paraId="2C0D781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&lt;/form&gt;</w:t>
      </w:r>
    </w:p>
    <w:p w14:paraId="1BC48A35"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&lt;script&gt;</w:t>
      </w:r>
    </w:p>
    <w:p w14:paraId="5DF6DF28"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function setCookies() {</w:t>
      </w:r>
    </w:p>
    <w:p w14:paraId="62DBDB72"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 Get the values of the input and select fields</w:t>
      </w:r>
    </w:p>
    <w:p w14:paraId="277E7D0E" w14:textId="78DFEAC3"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let deurnaamValue = </w:t>
      </w:r>
      <w:r>
        <w:t xml:space="preserve">   </w:t>
      </w:r>
      <w:r>
        <w:t>document.getElementById("deurnaam").value.toLowerCase();</w:t>
      </w:r>
    </w:p>
    <w:p w14:paraId="3A90575B" w14:textId="5A219755"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let deurrankValue = </w:t>
      </w:r>
      <w:r w:rsidRPr="00B057A5">
        <w:t>document.getElementById("deurrank").value.toLowerCase();</w:t>
      </w:r>
    </w:p>
    <w:p w14:paraId="4E740CA8" w14:textId="77777777" w:rsidR="00B057A5" w:rsidRDefault="00B057A5" w:rsidP="00B057A5">
      <w:pPr>
        <w:pBdr>
          <w:top w:val="single" w:sz="4" w:space="1" w:color="auto"/>
          <w:left w:val="single" w:sz="4" w:space="4" w:color="auto"/>
          <w:bottom w:val="single" w:sz="4" w:space="1" w:color="auto"/>
          <w:right w:val="single" w:sz="4" w:space="4" w:color="auto"/>
        </w:pBdr>
        <w:ind w:firstLine="720"/>
      </w:pPr>
    </w:p>
    <w:p w14:paraId="551677A0"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 Set the cookies with the values</w:t>
      </w:r>
    </w:p>
    <w:p w14:paraId="59F812DC"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document.cookie = "deurnaam=" + encodeURIComponent(deurnaamValue);</w:t>
      </w:r>
    </w:p>
    <w:p w14:paraId="1CF864AE"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document.cookie = "deurrank=" + encodeURIComponent(deurrankValue);</w:t>
      </w:r>
    </w:p>
    <w:p w14:paraId="003B2A20"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w:t>
      </w:r>
    </w:p>
    <w:p w14:paraId="78CBC8F7"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&lt;/script&gt;</w:t>
      </w:r>
    </w:p>
    <w:p w14:paraId="3CE9A68A" w14:textId="77777777" w:rsidR="00B057A5" w:rsidRDefault="00B057A5" w:rsidP="00B057A5">
      <w:pPr>
        <w:pBdr>
          <w:top w:val="single" w:sz="4" w:space="1" w:color="auto"/>
          <w:left w:val="single" w:sz="4" w:space="4" w:color="auto"/>
          <w:bottom w:val="single" w:sz="4" w:space="1" w:color="auto"/>
          <w:right w:val="single" w:sz="4" w:space="4" w:color="auto"/>
        </w:pBdr>
        <w:ind w:firstLine="720"/>
      </w:pPr>
      <w:r>
        <w:t xml:space="preserve">  &lt;/body&gt;</w:t>
      </w:r>
    </w:p>
    <w:p w14:paraId="026E3812" w14:textId="6AA6D944" w:rsidR="00B057A5" w:rsidRDefault="00B057A5" w:rsidP="00B057A5">
      <w:pPr>
        <w:pBdr>
          <w:top w:val="single" w:sz="4" w:space="1" w:color="auto"/>
          <w:left w:val="single" w:sz="4" w:space="4" w:color="auto"/>
          <w:bottom w:val="single" w:sz="4" w:space="1" w:color="auto"/>
          <w:right w:val="single" w:sz="4" w:space="4" w:color="auto"/>
        </w:pBdr>
        <w:ind w:firstLine="720"/>
      </w:pPr>
      <w:r>
        <w:t>&lt;/html&gt;</w:t>
      </w:r>
    </w:p>
    <w:p w14:paraId="550857B9" w14:textId="77777777" w:rsidR="00B057A5" w:rsidRDefault="00B057A5" w:rsidP="00B057A5"/>
    <w:p w14:paraId="13CA6033" w14:textId="3FB425D2" w:rsidR="00B057A5" w:rsidRPr="00B057A5" w:rsidRDefault="00B057A5" w:rsidP="00B057A5">
      <w:r w:rsidRPr="00B057A5">
        <w:t>Deze code is de HTML en JavaScript code voor de "Setup Page". Het bevat een formulier met drie invoervelden: een tekstveld voor de naam van de deur, een dropdown-menu voor de rank van de deur en een knop om de setup te voltooien. Wanneer de gebruiker op de knop klikt, wordt de JavaScript-functie "setCookies()" opgeroepen, die de waarden van de invoervelden ophaalt en deze waarden gebruikt om cookies te maken voor de naam en de rang van de deur. Deze cookies zullen later gebruikt worden door de "verify.php" pagina, waar de rang van de gebruiker wordt vergeleken met de rang van de deur. Op basis hiervan kan worden bepaald of de gebruiker toestemming heeft om de deur te openen.</w:t>
      </w:r>
    </w:p>
    <w:p w14:paraId="23A5914D" w14:textId="20E85A3F" w:rsidR="00F10431" w:rsidRDefault="00F10431" w:rsidP="00F10431">
      <w:pPr>
        <w:pStyle w:val="Kop4"/>
      </w:pPr>
      <w:r>
        <w:t>Scramblepad</w:t>
      </w:r>
    </w:p>
    <w:p w14:paraId="0CDADE29" w14:textId="08557883" w:rsidR="00B057A5" w:rsidRPr="00B057A5" w:rsidRDefault="00B057A5" w:rsidP="00B057A5">
      <w:pPr>
        <w:pStyle w:val="Kop6"/>
      </w:pPr>
      <w:r>
        <w:t>HTML en JS</w:t>
      </w:r>
    </w:p>
    <w:p w14:paraId="0330B821" w14:textId="77777777" w:rsidR="00B057A5" w:rsidRDefault="00B057A5" w:rsidP="00B057A5">
      <w:pPr>
        <w:pBdr>
          <w:top w:val="single" w:sz="4" w:space="1" w:color="auto"/>
          <w:left w:val="single" w:sz="4" w:space="4" w:color="auto"/>
          <w:bottom w:val="single" w:sz="4" w:space="1" w:color="auto"/>
          <w:right w:val="single" w:sz="4" w:space="4" w:color="auto"/>
        </w:pBdr>
      </w:pPr>
      <w:r>
        <w:t>&lt;!DOCTYPE html&gt;</w:t>
      </w:r>
    </w:p>
    <w:p w14:paraId="7F1484CE" w14:textId="77777777" w:rsidR="00B057A5" w:rsidRDefault="00B057A5" w:rsidP="00B057A5">
      <w:pPr>
        <w:pBdr>
          <w:top w:val="single" w:sz="4" w:space="1" w:color="auto"/>
          <w:left w:val="single" w:sz="4" w:space="4" w:color="auto"/>
          <w:bottom w:val="single" w:sz="4" w:space="1" w:color="auto"/>
          <w:right w:val="single" w:sz="4" w:space="4" w:color="auto"/>
        </w:pBdr>
      </w:pPr>
      <w:r>
        <w:t>&lt;html lang="en"&gt;</w:t>
      </w:r>
    </w:p>
    <w:p w14:paraId="5137C33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&lt;head&gt;</w:t>
      </w:r>
    </w:p>
    <w:p w14:paraId="63498AA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&lt;meta charset="UTF-8" /&gt;</w:t>
      </w:r>
    </w:p>
    <w:p w14:paraId="1759B2F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&lt;meta http-equiv="X-UA-Compatible" content="IE=edge" /&gt;</w:t>
      </w:r>
    </w:p>
    <w:p w14:paraId="6733765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&lt;meta name="viewport" content="width=device-width, initial-scale=1.0" /&gt;</w:t>
      </w:r>
    </w:p>
    <w:p w14:paraId="3C4F9B7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&lt;link rel="stylesheet" href="scramblepad-style.css" /&gt;</w:t>
      </w:r>
    </w:p>
    <w:p w14:paraId="550BA5A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&lt;link</w:t>
      </w:r>
    </w:p>
    <w:p w14:paraId="3ADEE2D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href="https://fonts.googleapis.com/css2?family=Bebas+Neue&amp;display=swap"</w:t>
      </w:r>
    </w:p>
    <w:p w14:paraId="13B03C0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rel="stylesheet"</w:t>
      </w:r>
    </w:p>
    <w:p w14:paraId="6AFB92AF"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/&gt;</w:t>
      </w:r>
    </w:p>
    <w:p w14:paraId="503741FA"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&lt;title&gt;test page for scramblepad&lt;/title&gt;</w:t>
      </w:r>
    </w:p>
    <w:p w14:paraId="72EAFE24"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&lt;/head&gt;</w:t>
      </w:r>
    </w:p>
    <w:p w14:paraId="3C24A19E"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&lt;body&gt;</w:t>
      </w:r>
    </w:p>
    <w:p w14:paraId="6458EBA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class="parent"&gt;</w:t>
      </w:r>
    </w:p>
    <w:p w14:paraId="4255944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&lt;form action="verify.php" method="post"&gt;</w:t>
      </w:r>
    </w:p>
    <w:p w14:paraId="68253DA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&lt;input type="hidden" name="password" id="password" value="" required /&gt;</w:t>
      </w:r>
    </w:p>
    <w:p w14:paraId="77BA3648" w14:textId="77777777" w:rsidR="00B057A5" w:rsidRDefault="00B057A5" w:rsidP="00B057A5">
      <w:pPr>
        <w:pBdr>
          <w:top w:val="single" w:sz="4" w:space="1" w:color="auto"/>
          <w:left w:val="single" w:sz="4" w:space="4" w:color="auto"/>
          <w:bottom w:val="single" w:sz="4" w:space="1" w:color="auto"/>
          <w:right w:val="single" w:sz="4" w:space="4" w:color="auto"/>
        </w:pBdr>
      </w:pPr>
    </w:p>
    <w:p w14:paraId="3DC15E78"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class="username-text-field"&gt;</w:t>
      </w:r>
    </w:p>
    <w:p w14:paraId="3E51F43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&lt;input</w:t>
      </w:r>
    </w:p>
    <w:p w14:paraId="6913AF6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class="username-input border"</w:t>
      </w:r>
    </w:p>
    <w:p w14:paraId="333D348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name="username"</w:t>
      </w:r>
    </w:p>
    <w:p w14:paraId="4E14C94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id="username"</w:t>
      </w:r>
    </w:p>
    <w:p w14:paraId="0E7B79E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placeholder="Username"</w:t>
      </w:r>
    </w:p>
    <w:p w14:paraId="320027C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aria-label="Username"</w:t>
      </w:r>
    </w:p>
    <w:p w14:paraId="4B01B74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aria-describedby="Username"</w:t>
      </w:r>
    </w:p>
    <w:p w14:paraId="1BE035E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type="text"</w:t>
      </w:r>
    </w:p>
    <w:p w14:paraId="038060A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required</w:t>
      </w:r>
    </w:p>
    <w:p w14:paraId="6F08543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/&gt;</w:t>
      </w:r>
    </w:p>
    <w:p w14:paraId="2D9467C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315DF903" w14:textId="77777777" w:rsidR="00B057A5" w:rsidRDefault="00B057A5" w:rsidP="00B057A5">
      <w:pPr>
        <w:pBdr>
          <w:top w:val="single" w:sz="4" w:space="1" w:color="auto"/>
          <w:left w:val="single" w:sz="4" w:space="4" w:color="auto"/>
          <w:bottom w:val="single" w:sz="4" w:space="1" w:color="auto"/>
          <w:right w:val="single" w:sz="4" w:space="4" w:color="auto"/>
        </w:pBdr>
      </w:pPr>
    </w:p>
    <w:p w14:paraId="7D26B90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class="button-row"&gt;</w:t>
      </w:r>
    </w:p>
    <w:p w14:paraId="5194888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4A464DD4"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06248CFE"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4341B0F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4A2F7CAD" w14:textId="77777777" w:rsidR="00B057A5" w:rsidRDefault="00B057A5" w:rsidP="00B057A5">
      <w:pPr>
        <w:pBdr>
          <w:top w:val="single" w:sz="4" w:space="1" w:color="auto"/>
          <w:left w:val="single" w:sz="4" w:space="4" w:color="auto"/>
          <w:bottom w:val="single" w:sz="4" w:space="1" w:color="auto"/>
          <w:right w:val="single" w:sz="4" w:space="4" w:color="auto"/>
        </w:pBdr>
      </w:pPr>
    </w:p>
    <w:p w14:paraId="1ACEDD7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class="button-row"&gt;</w:t>
      </w:r>
    </w:p>
    <w:p w14:paraId="0D1368F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3CAF795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32CDF63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226C458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2EB3E479" w14:textId="77777777" w:rsidR="00B057A5" w:rsidRDefault="00B057A5" w:rsidP="00B057A5">
      <w:pPr>
        <w:pBdr>
          <w:top w:val="single" w:sz="4" w:space="1" w:color="auto"/>
          <w:left w:val="single" w:sz="4" w:space="4" w:color="auto"/>
          <w:bottom w:val="single" w:sz="4" w:space="1" w:color="auto"/>
          <w:right w:val="single" w:sz="4" w:space="4" w:color="auto"/>
        </w:pBdr>
      </w:pPr>
    </w:p>
    <w:p w14:paraId="4650B1A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class="button-row"&gt;</w:t>
      </w:r>
    </w:p>
    <w:p w14:paraId="20BD0AC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0F53080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7F66B91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22D6D5E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26D9148D" w14:textId="77777777" w:rsidR="00B057A5" w:rsidRDefault="00B057A5" w:rsidP="00B057A5">
      <w:pPr>
        <w:pBdr>
          <w:top w:val="single" w:sz="4" w:space="1" w:color="auto"/>
          <w:left w:val="single" w:sz="4" w:space="4" w:color="auto"/>
          <w:bottom w:val="single" w:sz="4" w:space="1" w:color="auto"/>
          <w:right w:val="single" w:sz="4" w:space="4" w:color="auto"/>
        </w:pBdr>
      </w:pPr>
    </w:p>
    <w:p w14:paraId="70F634F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 class="button-row"&gt;</w:t>
      </w:r>
    </w:p>
    <w:p w14:paraId="305A0BF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no-invert </w:t>
      </w:r>
      <w:r>
        <w:rPr>
          <w:rFonts w:ascii="Segoe UI Symbol" w:hAnsi="Segoe UI Symbol" w:cs="Segoe UI Symbol"/>
        </w:rPr>
        <w:t>❌</w:t>
      </w:r>
      <w:r>
        <w:t>" type="button"&gt;</w:t>
      </w:r>
      <w:r>
        <w:rPr>
          <w:rFonts w:ascii="Segoe UI Symbol" w:hAnsi="Segoe UI Symbol" w:cs="Segoe UI Symbol"/>
        </w:rPr>
        <w:t>❌</w:t>
      </w:r>
      <w:r>
        <w:t>&lt;/button&gt;</w:t>
      </w:r>
    </w:p>
    <w:p w14:paraId="0989094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type="button"&gt;&lt;/button&gt;</w:t>
      </w:r>
    </w:p>
    <w:p w14:paraId="69358B68"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&lt;button class="button border no-invert </w:t>
      </w:r>
      <w:r>
        <w:rPr>
          <w:rFonts w:ascii="Segoe UI Symbol" w:hAnsi="Segoe UI Symbol" w:cs="Segoe UI Symbol"/>
        </w:rPr>
        <w:t>✔</w:t>
      </w:r>
      <w:r>
        <w:t>" type="submit"&gt;</w:t>
      </w:r>
      <w:r>
        <w:rPr>
          <w:rFonts w:ascii="Segoe UI Symbol" w:hAnsi="Segoe UI Symbol" w:cs="Segoe UI Symbol"/>
        </w:rPr>
        <w:t>✔</w:t>
      </w:r>
      <w:r>
        <w:t>&lt;/button&gt;</w:t>
      </w:r>
    </w:p>
    <w:p w14:paraId="463211D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09E31EA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&lt;/form&gt;</w:t>
      </w:r>
    </w:p>
    <w:p w14:paraId="691BB35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&lt;/div&gt;</w:t>
      </w:r>
    </w:p>
    <w:p w14:paraId="66BB5C0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&lt;/body&gt;</w:t>
      </w:r>
    </w:p>
    <w:p w14:paraId="3CC57EEF" w14:textId="77777777" w:rsidR="00B057A5" w:rsidRDefault="00B057A5" w:rsidP="00B057A5">
      <w:pPr>
        <w:pBdr>
          <w:top w:val="single" w:sz="4" w:space="1" w:color="auto"/>
          <w:left w:val="single" w:sz="4" w:space="4" w:color="auto"/>
          <w:bottom w:val="single" w:sz="4" w:space="1" w:color="auto"/>
          <w:right w:val="single" w:sz="4" w:space="4" w:color="auto"/>
        </w:pBdr>
      </w:pPr>
      <w:r>
        <w:t>&lt;/html&gt;</w:t>
      </w:r>
    </w:p>
    <w:p w14:paraId="7FA3783A" w14:textId="77777777" w:rsidR="00B057A5" w:rsidRDefault="00B057A5" w:rsidP="00B057A5">
      <w:pPr>
        <w:pBdr>
          <w:top w:val="single" w:sz="4" w:space="1" w:color="auto"/>
          <w:left w:val="single" w:sz="4" w:space="4" w:color="auto"/>
          <w:bottom w:val="single" w:sz="4" w:space="1" w:color="auto"/>
          <w:right w:val="single" w:sz="4" w:space="4" w:color="auto"/>
        </w:pBdr>
      </w:pPr>
    </w:p>
    <w:p w14:paraId="3D484E5E" w14:textId="77777777" w:rsidR="00B057A5" w:rsidRDefault="00B057A5" w:rsidP="00B057A5">
      <w:pPr>
        <w:pBdr>
          <w:top w:val="single" w:sz="4" w:space="1" w:color="auto"/>
          <w:left w:val="single" w:sz="4" w:space="4" w:color="auto"/>
          <w:bottom w:val="single" w:sz="4" w:space="1" w:color="auto"/>
          <w:right w:val="single" w:sz="4" w:space="4" w:color="auto"/>
        </w:pBdr>
      </w:pPr>
      <w:r>
        <w:t>&lt;script&gt;</w:t>
      </w:r>
    </w:p>
    <w:p w14:paraId="19F34B6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function shuffleArray(arr) {</w:t>
      </w:r>
    </w:p>
    <w:p w14:paraId="259FC34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arr.sort(() =&gt; Math.random() - 0.5);</w:t>
      </w:r>
    </w:p>
    <w:p w14:paraId="7D1311A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t>
      </w:r>
    </w:p>
    <w:p w14:paraId="5F98D024" w14:textId="77777777" w:rsidR="00B057A5" w:rsidRDefault="00B057A5" w:rsidP="00B057A5">
      <w:pPr>
        <w:pBdr>
          <w:top w:val="single" w:sz="4" w:space="1" w:color="auto"/>
          <w:left w:val="single" w:sz="4" w:space="4" w:color="auto"/>
          <w:bottom w:val="single" w:sz="4" w:space="1" w:color="auto"/>
          <w:right w:val="single" w:sz="4" w:space="4" w:color="auto"/>
        </w:pBdr>
      </w:pPr>
    </w:p>
    <w:p w14:paraId="0475CFD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let arr = [0, 1, 2, 3, 4, 5, 6, 7, 8, 9];</w:t>
      </w:r>
    </w:p>
    <w:p w14:paraId="36B25D7E"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shuffleArray(arr);</w:t>
      </w:r>
    </w:p>
    <w:p w14:paraId="73B97912" w14:textId="77777777" w:rsidR="00B057A5" w:rsidRDefault="00B057A5" w:rsidP="00B057A5">
      <w:pPr>
        <w:pBdr>
          <w:top w:val="single" w:sz="4" w:space="1" w:color="auto"/>
          <w:left w:val="single" w:sz="4" w:space="4" w:color="auto"/>
          <w:bottom w:val="single" w:sz="4" w:space="1" w:color="auto"/>
          <w:right w:val="single" w:sz="4" w:space="4" w:color="auto"/>
        </w:pBdr>
      </w:pPr>
    </w:p>
    <w:p w14:paraId="2D66A0A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getKeys();</w:t>
      </w:r>
    </w:p>
    <w:p w14:paraId="552CE1FB" w14:textId="77777777" w:rsidR="00B057A5" w:rsidRDefault="00B057A5" w:rsidP="00B057A5">
      <w:pPr>
        <w:pBdr>
          <w:top w:val="single" w:sz="4" w:space="1" w:color="auto"/>
          <w:left w:val="single" w:sz="4" w:space="4" w:color="auto"/>
          <w:bottom w:val="single" w:sz="4" w:space="1" w:color="auto"/>
          <w:right w:val="single" w:sz="4" w:space="4" w:color="auto"/>
        </w:pBdr>
      </w:pPr>
    </w:p>
    <w:p w14:paraId="35E63B7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function getKeys() {</w:t>
      </w:r>
    </w:p>
    <w:p w14:paraId="5C832F0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let key = 0;</w:t>
      </w:r>
    </w:p>
    <w:p w14:paraId="2FB0C6C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document.querySelectorAll('button[type="button"]').forEach((element) =&gt; {</w:t>
      </w:r>
    </w:p>
    <w:p w14:paraId="2BC5F3C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if (element.textContent == "</w:t>
      </w:r>
      <w:r>
        <w:rPr>
          <w:rFonts w:ascii="Segoe UI Symbol" w:hAnsi="Segoe UI Symbol" w:cs="Segoe UI Symbol"/>
        </w:rPr>
        <w:t>❌</w:t>
      </w:r>
      <w:r>
        <w:t>") return;</w:t>
      </w:r>
    </w:p>
    <w:p w14:paraId="64267B2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element.textContent = arr[key];</w:t>
      </w:r>
    </w:p>
    <w:p w14:paraId="334E664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key++;</w:t>
      </w:r>
    </w:p>
    <w:p w14:paraId="61B74C1F"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t>
      </w:r>
    </w:p>
    <w:p w14:paraId="4FF02B4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t>
      </w:r>
    </w:p>
    <w:p w14:paraId="4BB96A2F" w14:textId="77777777" w:rsidR="00B057A5" w:rsidRDefault="00B057A5" w:rsidP="00B057A5">
      <w:pPr>
        <w:pBdr>
          <w:top w:val="single" w:sz="4" w:space="1" w:color="auto"/>
          <w:left w:val="single" w:sz="4" w:space="4" w:color="auto"/>
          <w:bottom w:val="single" w:sz="4" w:space="1" w:color="auto"/>
          <w:right w:val="single" w:sz="4" w:space="4" w:color="auto"/>
        </w:pBdr>
      </w:pPr>
    </w:p>
    <w:p w14:paraId="232B5EA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document.querySelector("form").addEventListener("click", (event) =&gt; {</w:t>
      </w:r>
    </w:p>
    <w:p w14:paraId="51DBBEE8"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if (event.target.textContent == "</w:t>
      </w:r>
      <w:r>
        <w:rPr>
          <w:rFonts w:ascii="Segoe UI Symbol" w:hAnsi="Segoe UI Symbol" w:cs="Segoe UI Symbol"/>
        </w:rPr>
        <w:t>✔</w:t>
      </w:r>
      <w:r>
        <w:t>") return;</w:t>
      </w:r>
    </w:p>
    <w:p w14:paraId="76379CA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if (event.target.textContent == "</w:t>
      </w:r>
      <w:r>
        <w:rPr>
          <w:rFonts w:ascii="Segoe UI Symbol" w:hAnsi="Segoe UI Symbol" w:cs="Segoe UI Symbol"/>
        </w:rPr>
        <w:t>❌</w:t>
      </w:r>
      <w:r>
        <w:t>") {</w:t>
      </w:r>
    </w:p>
    <w:p w14:paraId="4E8097DE"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document.getElementById("password").value = "";</w:t>
      </w:r>
    </w:p>
    <w:p w14:paraId="364EEF4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return;</w:t>
      </w:r>
    </w:p>
    <w:p w14:paraId="0D3F13A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t>
      </w:r>
    </w:p>
    <w:p w14:paraId="47E277E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document.getElementById("password").value += event.target.textContent;</w:t>
      </w:r>
    </w:p>
    <w:p w14:paraId="561E277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shuffleArray(arr);</w:t>
      </w:r>
    </w:p>
    <w:p w14:paraId="5DDCDE9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getKeys();</w:t>
      </w:r>
    </w:p>
    <w:p w14:paraId="7D532E7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t>
      </w:r>
    </w:p>
    <w:p w14:paraId="229AE51D" w14:textId="7B29E071" w:rsidR="00B057A5" w:rsidRDefault="00B057A5" w:rsidP="00B057A5">
      <w:pPr>
        <w:pBdr>
          <w:top w:val="single" w:sz="4" w:space="1" w:color="auto"/>
          <w:left w:val="single" w:sz="4" w:space="4" w:color="auto"/>
          <w:bottom w:val="single" w:sz="4" w:space="1" w:color="auto"/>
          <w:right w:val="single" w:sz="4" w:space="4" w:color="auto"/>
        </w:pBdr>
      </w:pPr>
      <w:r>
        <w:t>&lt;/script&gt;</w:t>
      </w:r>
    </w:p>
    <w:p w14:paraId="73E6A7BC" w14:textId="1954EC45" w:rsidR="00B057A5" w:rsidRDefault="00B057A5" w:rsidP="00B057A5">
      <w:pPr>
        <w:pStyle w:val="Kop6"/>
      </w:pPr>
      <w:r>
        <w:t>CSS</w:t>
      </w:r>
    </w:p>
    <w:p w14:paraId="37D25FA9" w14:textId="77777777" w:rsidR="00B057A5" w:rsidRDefault="00B057A5" w:rsidP="00B057A5">
      <w:pPr>
        <w:pBdr>
          <w:top w:val="single" w:sz="4" w:space="1" w:color="auto"/>
          <w:left w:val="single" w:sz="4" w:space="4" w:color="auto"/>
          <w:bottom w:val="single" w:sz="4" w:space="1" w:color="auto"/>
          <w:right w:val="single" w:sz="4" w:space="4" w:color="auto"/>
        </w:pBdr>
      </w:pPr>
      <w:r>
        <w:t>* {</w:t>
      </w:r>
    </w:p>
    <w:p w14:paraId="1CACA58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box-sizing: border-box;</w:t>
      </w:r>
    </w:p>
    <w:p w14:paraId="2656B1F7"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66F6119E" w14:textId="77777777" w:rsidR="00B057A5" w:rsidRDefault="00B057A5" w:rsidP="00B057A5">
      <w:pPr>
        <w:pBdr>
          <w:top w:val="single" w:sz="4" w:space="1" w:color="auto"/>
          <w:left w:val="single" w:sz="4" w:space="4" w:color="auto"/>
          <w:bottom w:val="single" w:sz="4" w:space="1" w:color="auto"/>
          <w:right w:val="single" w:sz="4" w:space="4" w:color="auto"/>
        </w:pBdr>
      </w:pPr>
    </w:p>
    <w:p w14:paraId="090EBFC8" w14:textId="77777777" w:rsidR="00B057A5" w:rsidRDefault="00B057A5" w:rsidP="00B057A5">
      <w:pPr>
        <w:pBdr>
          <w:top w:val="single" w:sz="4" w:space="1" w:color="auto"/>
          <w:left w:val="single" w:sz="4" w:space="4" w:color="auto"/>
          <w:bottom w:val="single" w:sz="4" w:space="1" w:color="auto"/>
          <w:right w:val="single" w:sz="4" w:space="4" w:color="auto"/>
        </w:pBdr>
      </w:pPr>
      <w:r>
        <w:t>body {</w:t>
      </w:r>
    </w:p>
    <w:p w14:paraId="15E005E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overflow: hidden;</w:t>
      </w:r>
    </w:p>
    <w:p w14:paraId="4E4FCCEE"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font-family: "Bebas Neue", cursive;</w:t>
      </w:r>
    </w:p>
    <w:p w14:paraId="6675A804"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font-size: large;</w:t>
      </w:r>
    </w:p>
    <w:p w14:paraId="4ABB8E5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rgb(37, 39, 42);</w:t>
      </w:r>
    </w:p>
    <w:p w14:paraId="184FDD12"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4AE0C9FD" w14:textId="77777777" w:rsidR="00B057A5" w:rsidRDefault="00B057A5" w:rsidP="00B057A5">
      <w:pPr>
        <w:pBdr>
          <w:top w:val="single" w:sz="4" w:space="1" w:color="auto"/>
          <w:left w:val="single" w:sz="4" w:space="4" w:color="auto"/>
          <w:bottom w:val="single" w:sz="4" w:space="1" w:color="auto"/>
          <w:right w:val="single" w:sz="4" w:space="4" w:color="auto"/>
        </w:pBdr>
      </w:pPr>
    </w:p>
    <w:p w14:paraId="2CB1CF92" w14:textId="77777777" w:rsidR="00B057A5" w:rsidRDefault="00B057A5" w:rsidP="00B057A5">
      <w:pPr>
        <w:pBdr>
          <w:top w:val="single" w:sz="4" w:space="1" w:color="auto"/>
          <w:left w:val="single" w:sz="4" w:space="4" w:color="auto"/>
          <w:bottom w:val="single" w:sz="4" w:space="1" w:color="auto"/>
          <w:right w:val="single" w:sz="4" w:space="4" w:color="auto"/>
        </w:pBdr>
      </w:pPr>
      <w:r>
        <w:t>.parent {</w:t>
      </w:r>
    </w:p>
    <w:p w14:paraId="3C74D3A7"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display: grid;</w:t>
      </w:r>
    </w:p>
    <w:p w14:paraId="68E88FAC"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place-content: center;</w:t>
      </w:r>
    </w:p>
    <w:p w14:paraId="3CDCA9C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height: 100vh;</w:t>
      </w:r>
    </w:p>
    <w:p w14:paraId="786B0206"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3C39973E" w14:textId="77777777" w:rsidR="00B057A5" w:rsidRDefault="00B057A5" w:rsidP="00B057A5">
      <w:pPr>
        <w:pBdr>
          <w:top w:val="single" w:sz="4" w:space="1" w:color="auto"/>
          <w:left w:val="single" w:sz="4" w:space="4" w:color="auto"/>
          <w:bottom w:val="single" w:sz="4" w:space="1" w:color="auto"/>
          <w:right w:val="single" w:sz="4" w:space="4" w:color="auto"/>
        </w:pBdr>
      </w:pPr>
    </w:p>
    <w:p w14:paraId="086BF121" w14:textId="77777777" w:rsidR="00B057A5" w:rsidRDefault="00B057A5" w:rsidP="00B057A5">
      <w:pPr>
        <w:pBdr>
          <w:top w:val="single" w:sz="4" w:space="1" w:color="auto"/>
          <w:left w:val="single" w:sz="4" w:space="4" w:color="auto"/>
          <w:bottom w:val="single" w:sz="4" w:space="1" w:color="auto"/>
          <w:right w:val="single" w:sz="4" w:space="4" w:color="auto"/>
        </w:pBdr>
      </w:pPr>
      <w:r>
        <w:t>.border {</w:t>
      </w:r>
    </w:p>
    <w:p w14:paraId="300E3D08"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border-radius: 20px;</w:t>
      </w:r>
    </w:p>
    <w:p w14:paraId="2D481EAB"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border-width: 2px;</w:t>
      </w:r>
    </w:p>
    <w:p w14:paraId="42CD59E4"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border-style: solid;</w:t>
      </w:r>
    </w:p>
    <w:p w14:paraId="5AFE5C8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border-color: black;</w:t>
      </w:r>
    </w:p>
    <w:p w14:paraId="6B3001E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font-size: 1.5em;</w:t>
      </w:r>
    </w:p>
    <w:p w14:paraId="2BC4EAFB"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3C777BB8" w14:textId="77777777" w:rsidR="00B057A5" w:rsidRDefault="00B057A5" w:rsidP="00B057A5">
      <w:pPr>
        <w:pBdr>
          <w:top w:val="single" w:sz="4" w:space="1" w:color="auto"/>
          <w:left w:val="single" w:sz="4" w:space="4" w:color="auto"/>
          <w:bottom w:val="single" w:sz="4" w:space="1" w:color="auto"/>
          <w:right w:val="single" w:sz="4" w:space="4" w:color="auto"/>
        </w:pBdr>
      </w:pPr>
    </w:p>
    <w:p w14:paraId="4ED22832" w14:textId="77777777" w:rsidR="00B057A5" w:rsidRDefault="00B057A5" w:rsidP="00B057A5">
      <w:pPr>
        <w:pBdr>
          <w:top w:val="single" w:sz="4" w:space="1" w:color="auto"/>
          <w:left w:val="single" w:sz="4" w:space="4" w:color="auto"/>
          <w:bottom w:val="single" w:sz="4" w:space="1" w:color="auto"/>
          <w:right w:val="single" w:sz="4" w:space="4" w:color="auto"/>
        </w:pBdr>
      </w:pPr>
      <w:r>
        <w:t>.username-text-field {</w:t>
      </w:r>
    </w:p>
    <w:p w14:paraId="6F5CE4A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padding: 10px;</w:t>
      </w:r>
    </w:p>
    <w:p w14:paraId="59BC9004"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31EDCFE2" w14:textId="77777777" w:rsidR="00B057A5" w:rsidRDefault="00B057A5" w:rsidP="00B057A5">
      <w:pPr>
        <w:pBdr>
          <w:top w:val="single" w:sz="4" w:space="1" w:color="auto"/>
          <w:left w:val="single" w:sz="4" w:space="4" w:color="auto"/>
          <w:bottom w:val="single" w:sz="4" w:space="1" w:color="auto"/>
          <w:right w:val="single" w:sz="4" w:space="4" w:color="auto"/>
        </w:pBdr>
      </w:pPr>
    </w:p>
    <w:p w14:paraId="0B4CD032" w14:textId="77777777" w:rsidR="00B057A5" w:rsidRDefault="00B057A5" w:rsidP="00B057A5">
      <w:pPr>
        <w:pBdr>
          <w:top w:val="single" w:sz="4" w:space="1" w:color="auto"/>
          <w:left w:val="single" w:sz="4" w:space="4" w:color="auto"/>
          <w:bottom w:val="single" w:sz="4" w:space="1" w:color="auto"/>
          <w:right w:val="single" w:sz="4" w:space="4" w:color="auto"/>
        </w:pBdr>
      </w:pPr>
      <w:r>
        <w:t>.username-input {</w:t>
      </w:r>
    </w:p>
    <w:p w14:paraId="1CDBBF6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width: 60.5vw;</w:t>
      </w:r>
    </w:p>
    <w:p w14:paraId="354A4621"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height: 6vh;</w:t>
      </w:r>
    </w:p>
    <w:p w14:paraId="7D7141EB"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7CFABDB8" w14:textId="77777777" w:rsidR="00B057A5" w:rsidRDefault="00B057A5" w:rsidP="00B057A5">
      <w:pPr>
        <w:pBdr>
          <w:top w:val="single" w:sz="4" w:space="1" w:color="auto"/>
          <w:left w:val="single" w:sz="4" w:space="4" w:color="auto"/>
          <w:bottom w:val="single" w:sz="4" w:space="1" w:color="auto"/>
          <w:right w:val="single" w:sz="4" w:space="4" w:color="auto"/>
        </w:pBdr>
      </w:pPr>
    </w:p>
    <w:p w14:paraId="3A4D24AB" w14:textId="77777777" w:rsidR="00B057A5" w:rsidRDefault="00B057A5" w:rsidP="00B057A5">
      <w:pPr>
        <w:pBdr>
          <w:top w:val="single" w:sz="4" w:space="1" w:color="auto"/>
          <w:left w:val="single" w:sz="4" w:space="4" w:color="auto"/>
          <w:bottom w:val="single" w:sz="4" w:space="1" w:color="auto"/>
          <w:right w:val="single" w:sz="4" w:space="4" w:color="auto"/>
        </w:pBdr>
      </w:pPr>
      <w:r>
        <w:t>.button-row {</w:t>
      </w:r>
    </w:p>
    <w:p w14:paraId="3C849275"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padding: 10px;</w:t>
      </w:r>
    </w:p>
    <w:p w14:paraId="44F36048"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47C17276" w14:textId="77777777" w:rsidR="00B057A5" w:rsidRDefault="00B057A5" w:rsidP="00B057A5">
      <w:pPr>
        <w:pBdr>
          <w:top w:val="single" w:sz="4" w:space="1" w:color="auto"/>
          <w:left w:val="single" w:sz="4" w:space="4" w:color="auto"/>
          <w:bottom w:val="single" w:sz="4" w:space="1" w:color="auto"/>
          <w:right w:val="single" w:sz="4" w:space="4" w:color="auto"/>
        </w:pBdr>
      </w:pPr>
    </w:p>
    <w:p w14:paraId="6350FD92" w14:textId="77777777" w:rsidR="00B057A5" w:rsidRDefault="00B057A5" w:rsidP="00B057A5">
      <w:pPr>
        <w:pBdr>
          <w:top w:val="single" w:sz="4" w:space="1" w:color="auto"/>
          <w:left w:val="single" w:sz="4" w:space="4" w:color="auto"/>
          <w:bottom w:val="single" w:sz="4" w:space="1" w:color="auto"/>
          <w:right w:val="single" w:sz="4" w:space="4" w:color="auto"/>
        </w:pBdr>
      </w:pPr>
      <w:r>
        <w:t>.button {</w:t>
      </w:r>
    </w:p>
    <w:p w14:paraId="351CA8A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position: relative;</w:t>
      </w:r>
    </w:p>
    <w:p w14:paraId="277FB82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overflow: hidden;</w:t>
      </w:r>
    </w:p>
    <w:p w14:paraId="69C7CE8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width: 20vw;</w:t>
      </w:r>
    </w:p>
    <w:p w14:paraId="314B43F9"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height: 10vh;</w:t>
      </w:r>
    </w:p>
    <w:p w14:paraId="2F7B780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text-align: center;</w:t>
      </w:r>
    </w:p>
    <w:p w14:paraId="2EB7A25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line-height: 50px;</w:t>
      </w:r>
    </w:p>
    <w:p w14:paraId="55DAE31A"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494748F1" w14:textId="77777777" w:rsidR="00B057A5" w:rsidRDefault="00B057A5" w:rsidP="00B057A5">
      <w:pPr>
        <w:pBdr>
          <w:top w:val="single" w:sz="4" w:space="1" w:color="auto"/>
          <w:left w:val="single" w:sz="4" w:space="4" w:color="auto"/>
          <w:bottom w:val="single" w:sz="4" w:space="1" w:color="auto"/>
          <w:right w:val="single" w:sz="4" w:space="4" w:color="auto"/>
        </w:pBdr>
      </w:pPr>
    </w:p>
    <w:p w14:paraId="4EC61FFD" w14:textId="77777777" w:rsidR="00B057A5" w:rsidRDefault="00B057A5" w:rsidP="00B057A5">
      <w:pPr>
        <w:pBdr>
          <w:top w:val="single" w:sz="4" w:space="1" w:color="auto"/>
          <w:left w:val="single" w:sz="4" w:space="4" w:color="auto"/>
          <w:bottom w:val="single" w:sz="4" w:space="1" w:color="auto"/>
          <w:right w:val="single" w:sz="4" w:space="4" w:color="auto"/>
        </w:pBdr>
      </w:pPr>
      <w:r>
        <w:t>.button::before {</w:t>
      </w:r>
    </w:p>
    <w:p w14:paraId="21C60FF8"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content: "";</w:t>
      </w:r>
    </w:p>
    <w:p w14:paraId="465F5584"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position: absolute;</w:t>
      </w:r>
    </w:p>
    <w:p w14:paraId="52607A2D"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top: 0;</w:t>
      </w:r>
    </w:p>
    <w:p w14:paraId="5A3BE64A"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left: 0;</w:t>
      </w:r>
    </w:p>
    <w:p w14:paraId="46FE8BD6"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width: 100%;</w:t>
      </w:r>
    </w:p>
    <w:p w14:paraId="2E475A4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height: 100%;</w:t>
      </w:r>
    </w:p>
    <w:p w14:paraId="025E03FF"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transparent;</w:t>
      </w:r>
    </w:p>
    <w:p w14:paraId="6BCC10B2"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filter: invert(1);</w:t>
      </w:r>
    </w:p>
    <w:p w14:paraId="0EA96C50"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14ACF5FB" w14:textId="77777777" w:rsidR="00B057A5" w:rsidRDefault="00B057A5" w:rsidP="00B057A5">
      <w:pPr>
        <w:pBdr>
          <w:top w:val="single" w:sz="4" w:space="1" w:color="auto"/>
          <w:left w:val="single" w:sz="4" w:space="4" w:color="auto"/>
          <w:bottom w:val="single" w:sz="4" w:space="1" w:color="auto"/>
          <w:right w:val="single" w:sz="4" w:space="4" w:color="auto"/>
        </w:pBdr>
      </w:pPr>
    </w:p>
    <w:p w14:paraId="4A656B82" w14:textId="77777777" w:rsidR="00B057A5" w:rsidRDefault="00B057A5" w:rsidP="00B057A5">
      <w:pPr>
        <w:pBdr>
          <w:top w:val="single" w:sz="4" w:space="1" w:color="auto"/>
          <w:left w:val="single" w:sz="4" w:space="4" w:color="auto"/>
          <w:bottom w:val="single" w:sz="4" w:space="1" w:color="auto"/>
          <w:right w:val="single" w:sz="4" w:space="4" w:color="auto"/>
        </w:pBdr>
      </w:pPr>
      <w:r>
        <w:t>button:not(.no-invert):hover::before {</w:t>
      </w:r>
    </w:p>
    <w:p w14:paraId="2FDA457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rgb(37, 39, 42);</w:t>
      </w:r>
    </w:p>
    <w:p w14:paraId="63A723D8"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1E16F1DC" w14:textId="77777777" w:rsidR="00B057A5" w:rsidRDefault="00B057A5" w:rsidP="00B057A5">
      <w:pPr>
        <w:pBdr>
          <w:top w:val="single" w:sz="4" w:space="1" w:color="auto"/>
          <w:left w:val="single" w:sz="4" w:space="4" w:color="auto"/>
          <w:bottom w:val="single" w:sz="4" w:space="1" w:color="auto"/>
          <w:right w:val="single" w:sz="4" w:space="4" w:color="auto"/>
        </w:pBdr>
      </w:pPr>
    </w:p>
    <w:p w14:paraId="714936F9" w14:textId="77777777" w:rsidR="00B057A5" w:rsidRDefault="00B057A5" w:rsidP="00B057A5">
      <w:pPr>
        <w:pBdr>
          <w:top w:val="single" w:sz="4" w:space="1" w:color="auto"/>
          <w:left w:val="single" w:sz="4" w:space="4" w:color="auto"/>
          <w:bottom w:val="single" w:sz="4" w:space="1" w:color="auto"/>
          <w:right w:val="single" w:sz="4" w:space="4" w:color="auto"/>
        </w:pBdr>
      </w:pPr>
      <w:r>
        <w:t>.</w:t>
      </w:r>
      <w:r>
        <w:rPr>
          <w:rFonts w:ascii="Segoe UI Symbol" w:hAnsi="Segoe UI Symbol" w:cs="Segoe UI Symbol"/>
        </w:rPr>
        <w:t>❌</w:t>
      </w:r>
      <w:r>
        <w:t xml:space="preserve"> {</w:t>
      </w:r>
    </w:p>
    <w:p w14:paraId="20CED530"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tomato;</w:t>
      </w:r>
    </w:p>
    <w:p w14:paraId="39D5471D"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4615F19C" w14:textId="77777777" w:rsidR="00B057A5" w:rsidRDefault="00B057A5" w:rsidP="00B057A5">
      <w:pPr>
        <w:pBdr>
          <w:top w:val="single" w:sz="4" w:space="1" w:color="auto"/>
          <w:left w:val="single" w:sz="4" w:space="4" w:color="auto"/>
          <w:bottom w:val="single" w:sz="4" w:space="1" w:color="auto"/>
          <w:right w:val="single" w:sz="4" w:space="4" w:color="auto"/>
        </w:pBdr>
      </w:pPr>
    </w:p>
    <w:p w14:paraId="52E2D1DA" w14:textId="77777777" w:rsidR="00B057A5" w:rsidRDefault="00B057A5" w:rsidP="00B057A5">
      <w:pPr>
        <w:pBdr>
          <w:top w:val="single" w:sz="4" w:space="1" w:color="auto"/>
          <w:left w:val="single" w:sz="4" w:space="4" w:color="auto"/>
          <w:bottom w:val="single" w:sz="4" w:space="1" w:color="auto"/>
          <w:right w:val="single" w:sz="4" w:space="4" w:color="auto"/>
        </w:pBdr>
      </w:pPr>
      <w:r>
        <w:t>.</w:t>
      </w:r>
      <w:r>
        <w:rPr>
          <w:rFonts w:ascii="Segoe UI Symbol" w:hAnsi="Segoe UI Symbol" w:cs="Segoe UI Symbol"/>
        </w:rPr>
        <w:t>❌</w:t>
      </w:r>
      <w:r>
        <w:t>:hover {</w:t>
      </w:r>
    </w:p>
    <w:p w14:paraId="62996C6A"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red;</w:t>
      </w:r>
    </w:p>
    <w:p w14:paraId="32E0FEA4"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7C95B523" w14:textId="77777777" w:rsidR="00B057A5" w:rsidRDefault="00B057A5" w:rsidP="00B057A5">
      <w:pPr>
        <w:pBdr>
          <w:top w:val="single" w:sz="4" w:space="1" w:color="auto"/>
          <w:left w:val="single" w:sz="4" w:space="4" w:color="auto"/>
          <w:bottom w:val="single" w:sz="4" w:space="1" w:color="auto"/>
          <w:right w:val="single" w:sz="4" w:space="4" w:color="auto"/>
        </w:pBdr>
      </w:pPr>
    </w:p>
    <w:p w14:paraId="1652FE92" w14:textId="77777777" w:rsidR="00B057A5" w:rsidRDefault="00B057A5" w:rsidP="00B057A5">
      <w:pPr>
        <w:pBdr>
          <w:top w:val="single" w:sz="4" w:space="1" w:color="auto"/>
          <w:left w:val="single" w:sz="4" w:space="4" w:color="auto"/>
          <w:bottom w:val="single" w:sz="4" w:space="1" w:color="auto"/>
          <w:right w:val="single" w:sz="4" w:space="4" w:color="auto"/>
        </w:pBdr>
      </w:pPr>
      <w:r>
        <w:t>.</w:t>
      </w:r>
      <w:r>
        <w:rPr>
          <w:rFonts w:ascii="Segoe UI Symbol" w:hAnsi="Segoe UI Symbol" w:cs="Segoe UI Symbol"/>
        </w:rPr>
        <w:t>✔</w:t>
      </w:r>
      <w:r>
        <w:t xml:space="preserve"> {</w:t>
      </w:r>
    </w:p>
    <w:p w14:paraId="08FCEE73"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greenyellow;</w:t>
      </w:r>
    </w:p>
    <w:p w14:paraId="6A546939" w14:textId="77777777" w:rsidR="00B057A5" w:rsidRDefault="00B057A5" w:rsidP="00B057A5">
      <w:pPr>
        <w:pBdr>
          <w:top w:val="single" w:sz="4" w:space="1" w:color="auto"/>
          <w:left w:val="single" w:sz="4" w:space="4" w:color="auto"/>
          <w:bottom w:val="single" w:sz="4" w:space="1" w:color="auto"/>
          <w:right w:val="single" w:sz="4" w:space="4" w:color="auto"/>
        </w:pBdr>
      </w:pPr>
      <w:r>
        <w:t>}</w:t>
      </w:r>
    </w:p>
    <w:p w14:paraId="4355996E" w14:textId="77777777" w:rsidR="00B057A5" w:rsidRDefault="00B057A5" w:rsidP="00B057A5">
      <w:pPr>
        <w:pBdr>
          <w:top w:val="single" w:sz="4" w:space="1" w:color="auto"/>
          <w:left w:val="single" w:sz="4" w:space="4" w:color="auto"/>
          <w:bottom w:val="single" w:sz="4" w:space="1" w:color="auto"/>
          <w:right w:val="single" w:sz="4" w:space="4" w:color="auto"/>
        </w:pBdr>
      </w:pPr>
    </w:p>
    <w:p w14:paraId="45EBF61D" w14:textId="77777777" w:rsidR="00B057A5" w:rsidRDefault="00B057A5" w:rsidP="00B057A5">
      <w:pPr>
        <w:pBdr>
          <w:top w:val="single" w:sz="4" w:space="1" w:color="auto"/>
          <w:left w:val="single" w:sz="4" w:space="4" w:color="auto"/>
          <w:bottom w:val="single" w:sz="4" w:space="1" w:color="auto"/>
          <w:right w:val="single" w:sz="4" w:space="4" w:color="auto"/>
        </w:pBdr>
      </w:pPr>
      <w:r>
        <w:t>.</w:t>
      </w:r>
      <w:r>
        <w:rPr>
          <w:rFonts w:ascii="Segoe UI Symbol" w:hAnsi="Segoe UI Symbol" w:cs="Segoe UI Symbol"/>
        </w:rPr>
        <w:t>✔</w:t>
      </w:r>
      <w:r>
        <w:t>:hover {</w:t>
      </w:r>
    </w:p>
    <w:p w14:paraId="084D989F" w14:textId="77777777" w:rsidR="00B057A5" w:rsidRDefault="00B057A5" w:rsidP="00B057A5">
      <w:pPr>
        <w:pBdr>
          <w:top w:val="single" w:sz="4" w:space="1" w:color="auto"/>
          <w:left w:val="single" w:sz="4" w:space="4" w:color="auto"/>
          <w:bottom w:val="single" w:sz="4" w:space="1" w:color="auto"/>
          <w:right w:val="single" w:sz="4" w:space="4" w:color="auto"/>
        </w:pBdr>
      </w:pPr>
      <w:r>
        <w:t xml:space="preserve">  background-color: green;</w:t>
      </w:r>
    </w:p>
    <w:p w14:paraId="5A58BC8A" w14:textId="23E4B653" w:rsidR="00B057A5" w:rsidRDefault="00B057A5" w:rsidP="00B057A5">
      <w:pPr>
        <w:pBdr>
          <w:top w:val="single" w:sz="4" w:space="1" w:color="auto"/>
          <w:left w:val="single" w:sz="4" w:space="4" w:color="auto"/>
          <w:bottom w:val="single" w:sz="4" w:space="1" w:color="auto"/>
          <w:right w:val="single" w:sz="4" w:space="4" w:color="auto"/>
        </w:pBdr>
      </w:pPr>
      <w:r>
        <w:t>}</w:t>
      </w:r>
    </w:p>
    <w:p w14:paraId="230B5416" w14:textId="1C77A891" w:rsidR="00B057A5" w:rsidRDefault="00B057A5" w:rsidP="00B057A5">
      <w:pPr>
        <w:pStyle w:val="Kop6"/>
      </w:pPr>
      <w:r>
        <w:t>Uitleg</w:t>
      </w:r>
    </w:p>
    <w:p w14:paraId="2927AB1E" w14:textId="0E3804CE" w:rsidR="00B057A5" w:rsidRDefault="00B057A5" w:rsidP="00B057A5">
      <w:r>
        <w:t xml:space="preserve">Dit is </w:t>
      </w:r>
      <w:r>
        <w:t>de webpagina waarop de gebruiker zijn</w:t>
      </w:r>
      <w:r>
        <w:t xml:space="preserve"> code </w:t>
      </w:r>
      <w:r>
        <w:t>kan</w:t>
      </w:r>
      <w:r>
        <w:t xml:space="preserve"> invoeren. De knoppen bevatten cijfers van 0 tot 9 die bij elke invoer in een willekeurige volgorde worden geschud.</w:t>
      </w:r>
    </w:p>
    <w:p w14:paraId="71DC79E8" w14:textId="77777777" w:rsidR="00B057A5" w:rsidRDefault="00B057A5" w:rsidP="00B057A5"/>
    <w:p w14:paraId="323DBB95" w14:textId="6C3E66EA" w:rsidR="00B057A5" w:rsidRDefault="00B057A5" w:rsidP="00B057A5">
      <w:r>
        <w:t>De code van deze webpagina bestaat uit HTML, CSS en JavaScript. De HTML-code definieert de structuur van de webpagina en de CSS-code geeft de webpagina stijl en opmaak. De JavaScript-code zorgt ervo</w:t>
      </w:r>
      <w:r w:rsidR="004D7252">
        <w:t>or dat de knoppen worden geschud</w:t>
      </w:r>
      <w:r>
        <w:t>.</w:t>
      </w:r>
    </w:p>
    <w:p w14:paraId="0552182D" w14:textId="77777777" w:rsidR="00B057A5" w:rsidRDefault="00B057A5" w:rsidP="00B057A5"/>
    <w:p w14:paraId="3976300B" w14:textId="77777777" w:rsidR="00B057A5" w:rsidRDefault="00B057A5" w:rsidP="00B057A5">
      <w:r>
        <w:t>De JavaScript-code werkt als volgt: wanneer de pagina wordt geladen, wordt er een array gemaakt met de cijfers van 0 tot 9. Vervolgens worden deze cijfers in een willekeurige volgorde geschud met behulp van een functie genaamd shuffleArray(). Deze functie gebruikt de sort() methode van de array met een willekeurige volgorde om de cijfers te schudden.</w:t>
      </w:r>
    </w:p>
    <w:p w14:paraId="061DEA98" w14:textId="77777777" w:rsidR="00B057A5" w:rsidRDefault="00B057A5" w:rsidP="00B057A5"/>
    <w:p w14:paraId="44BD7F78" w14:textId="77777777" w:rsidR="00B057A5" w:rsidRDefault="00B057A5" w:rsidP="00B057A5">
      <w:r>
        <w:t>Vervolgens wordt een functie genaamd getKeys() aangeroepen die de geschudde cijfers toewijst aan de knoppen op de webpagina. Deze functie gebruikt de forEach() methode om door alle knoppen te itereren en de cijfers toe te wijzen op basis van de volgorde van de geschudde array.</w:t>
      </w:r>
    </w:p>
    <w:p w14:paraId="34CFE58D" w14:textId="77777777" w:rsidR="00B057A5" w:rsidRDefault="00B057A5" w:rsidP="00B057A5"/>
    <w:p w14:paraId="26A62C97" w14:textId="77777777" w:rsidR="00B057A5" w:rsidRDefault="00B057A5" w:rsidP="00B057A5">
      <w:r>
        <w:t>Wanneer een gebruiker op een knop klikt, wordt er een event listener geactiveerd die controleert welke knop er is ingedrukt en het bijbehorende cijfer toevoegt aan een inputveld dat is verborgen op de webpagina. De shuffleArray() en getKeys() functies worden vervolgens opnieuw aangeroepen om de knoppen opnieuw te schudden en de nieuwe geschudde cijfers toe te wijzen aan de knoppen.</w:t>
      </w:r>
    </w:p>
    <w:p w14:paraId="50095294" w14:textId="77777777" w:rsidR="00B057A5" w:rsidRDefault="00B057A5" w:rsidP="00B057A5"/>
    <w:p w14:paraId="40CCCE1E" w14:textId="10B1DAAD" w:rsidR="00B057A5" w:rsidRPr="00B057A5" w:rsidRDefault="00B057A5" w:rsidP="00B057A5">
      <w:r>
        <w:t>De CSS-code is verantwoordelijk voor de stijl en opmaak van de webpagina. Het definieert de kleuren, de grootte en de vorm van de knoppen en het inputveld. Het zorgt ook voor animaties en visuele feedback wanneer een gebruiker op een knop klikt.</w:t>
      </w:r>
    </w:p>
    <w:p w14:paraId="51A4EDE0" w14:textId="77777777" w:rsidR="004D7252" w:rsidRPr="004D7252" w:rsidRDefault="004D7252" w:rsidP="004D7252"/>
    <w:p w14:paraId="319AC651" w14:textId="77777777" w:rsidR="00F10431" w:rsidRPr="00F10431" w:rsidRDefault="00F10431" w:rsidP="00F10431"/>
    <w:p w14:paraId="425DFEB8" w14:textId="60526083" w:rsidR="004D7252" w:rsidRDefault="004D7252" w:rsidP="004D7252">
      <w:pPr>
        <w:pStyle w:val="Kop4"/>
      </w:pPr>
      <w:r>
        <w:t>Verificatie</w:t>
      </w:r>
    </w:p>
    <w:p w14:paraId="20E741C6" w14:textId="77777777" w:rsidR="004D7252" w:rsidRDefault="004D7252" w:rsidP="004D7252">
      <w:pPr>
        <w:pBdr>
          <w:top w:val="single" w:sz="4" w:space="1" w:color="auto"/>
          <w:left w:val="single" w:sz="4" w:space="4" w:color="auto"/>
          <w:bottom w:val="single" w:sz="4" w:space="1" w:color="auto"/>
          <w:right w:val="single" w:sz="4" w:space="4" w:color="auto"/>
        </w:pBdr>
      </w:pPr>
      <w:r>
        <w:t>&lt;?php</w:t>
      </w:r>
    </w:p>
    <w:p w14:paraId="62D30C10" w14:textId="77777777" w:rsidR="004D7252" w:rsidRDefault="004D7252" w:rsidP="004D7252">
      <w:pPr>
        <w:pBdr>
          <w:top w:val="single" w:sz="4" w:space="1" w:color="auto"/>
          <w:left w:val="single" w:sz="4" w:space="4" w:color="auto"/>
          <w:bottom w:val="single" w:sz="4" w:space="1" w:color="auto"/>
          <w:right w:val="single" w:sz="4" w:space="4" w:color="auto"/>
        </w:pBdr>
      </w:pPr>
      <w:r>
        <w:t>$link = mysqli_connect("localhost", "root", "", "locks");</w:t>
      </w:r>
    </w:p>
    <w:p w14:paraId="5582B86C" w14:textId="77777777" w:rsidR="004D7252" w:rsidRDefault="004D7252" w:rsidP="004D7252">
      <w:pPr>
        <w:pBdr>
          <w:top w:val="single" w:sz="4" w:space="1" w:color="auto"/>
          <w:left w:val="single" w:sz="4" w:space="4" w:color="auto"/>
          <w:bottom w:val="single" w:sz="4" w:space="1" w:color="auto"/>
          <w:right w:val="single" w:sz="4" w:space="4" w:color="auto"/>
        </w:pBdr>
      </w:pPr>
    </w:p>
    <w:p w14:paraId="1C720BBA" w14:textId="77777777" w:rsidR="004D7252" w:rsidRDefault="004D7252" w:rsidP="004D7252">
      <w:pPr>
        <w:pBdr>
          <w:top w:val="single" w:sz="4" w:space="1" w:color="auto"/>
          <w:left w:val="single" w:sz="4" w:space="4" w:color="auto"/>
          <w:bottom w:val="single" w:sz="4" w:space="1" w:color="auto"/>
          <w:right w:val="single" w:sz="4" w:space="4" w:color="auto"/>
        </w:pBdr>
      </w:pPr>
      <w:r>
        <w:t>if ($_SERVER["REQUEST_METHOD"] == "POST") {</w:t>
      </w:r>
    </w:p>
    <w:p w14:paraId="5E38A0BB"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$username = $_POST['username'];</w:t>
      </w:r>
      <w:bookmarkStart w:id="4" w:name="_GoBack"/>
      <w:bookmarkEnd w:id="4"/>
    </w:p>
    <w:p w14:paraId="3D7B0EAF"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$username = strtolower($username);</w:t>
      </w:r>
    </w:p>
    <w:p w14:paraId="34EF26DE"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$password = $_POST['password'];</w:t>
      </w:r>
    </w:p>
    <w:p w14:paraId="55B2DD93"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$deurnaam_cookie = $_COOKIE['deurnaam'];</w:t>
      </w:r>
    </w:p>
    <w:p w14:paraId="49EB42D1"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$deurnaam_cookie = strtolower($deurnaam_cookie);</w:t>
      </w:r>
    </w:p>
    <w:p w14:paraId="616F33C6"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$deurrank_cookie = $_COOKIE['deurrank'];</w:t>
      </w:r>
    </w:p>
    <w:p w14:paraId="022229B2"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$sanitized_username = mysqli_real_escape_string($link, $username);</w:t>
      </w:r>
    </w:p>
    <w:p w14:paraId="73A64151"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$sanitized_password = mysqli_real_escape_string($link, $password);</w:t>
      </w:r>
    </w:p>
    <w:p w14:paraId="4C24AE59"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w:t>
      </w:r>
    </w:p>
    <w:p w14:paraId="364168B8"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$sql = "SELECT `rank` FROM `users` WHERE `username`='$sanitized_username' AND `password`='$sanitized_password'";</w:t>
      </w:r>
    </w:p>
    <w:p w14:paraId="065B3343"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$result = mysqli_query($link, $sql) or die(mysqli_error($link));</w:t>
      </w:r>
    </w:p>
    <w:p w14:paraId="73CA51B3"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$user_rank = mysqli_fetch_array($result);</w:t>
      </w:r>
    </w:p>
    <w:p w14:paraId="33AD415B"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w:t>
      </w:r>
    </w:p>
    <w:p w14:paraId="18B10751"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if($user_rank['rank'] &gt;= $deurrank_cookie) {</w:t>
      </w:r>
    </w:p>
    <w:p w14:paraId="5A727E4C"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$sql = "UPDATE `doors` SET `status`='open' WHERE `deur naam`='$deurnaam_cookie'";</w:t>
      </w:r>
    </w:p>
    <w:p w14:paraId="75641B93"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$result = mysqli_query($link, $sql) or die(mysqli_error($link));</w:t>
      </w:r>
    </w:p>
    <w:p w14:paraId="1C82BACF"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sleep(5); // wait for 5 seconds before updating the status to close</w:t>
      </w:r>
    </w:p>
    <w:p w14:paraId="5E4559F5"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$sql = "UPDATE `doors` SET `status`='close' WHERE `deur naam`='$deurnaam_cookie'";</w:t>
      </w:r>
    </w:p>
    <w:p w14:paraId="25990624"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$result = mysqli_query($link, $sql) or die(mysqli_error($link));</w:t>
      </w:r>
    </w:p>
    <w:p w14:paraId="7A8D4966"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sleep(3);</w:t>
      </w:r>
    </w:p>
    <w:p w14:paraId="1945C259" w14:textId="77777777" w:rsidR="004D7252" w:rsidRDefault="004D7252" w:rsidP="004D7252">
      <w:pPr>
        <w:pBdr>
          <w:top w:val="single" w:sz="4" w:space="1" w:color="auto"/>
          <w:left w:val="single" w:sz="4" w:space="4" w:color="auto"/>
          <w:bottom w:val="single" w:sz="4" w:space="1" w:color="auto"/>
          <w:right w:val="single" w:sz="4" w:space="4" w:color="auto"/>
        </w:pBdr>
      </w:pPr>
      <w:r>
        <w:lastRenderedPageBreak/>
        <w:t xml:space="preserve">        header("Location: scramblepad.html");</w:t>
      </w:r>
    </w:p>
    <w:p w14:paraId="243D8037"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exit();</w:t>
      </w:r>
    </w:p>
    <w:p w14:paraId="666C7414"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 else {</w:t>
      </w:r>
    </w:p>
    <w:p w14:paraId="69AE02A6"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 Redirect the user to the scramblepad.html page</w:t>
      </w:r>
    </w:p>
    <w:p w14:paraId="53A87CE9"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header("Location: scramblepad.html");</w:t>
      </w:r>
    </w:p>
    <w:p w14:paraId="01CCD1FC"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exit();</w:t>
      </w:r>
    </w:p>
    <w:p w14:paraId="29A07422"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w:t>
      </w:r>
    </w:p>
    <w:p w14:paraId="0B94100D" w14:textId="77777777" w:rsidR="004D7252" w:rsidRDefault="004D7252" w:rsidP="004D7252">
      <w:pPr>
        <w:pBdr>
          <w:top w:val="single" w:sz="4" w:space="1" w:color="auto"/>
          <w:left w:val="single" w:sz="4" w:space="4" w:color="auto"/>
          <w:bottom w:val="single" w:sz="4" w:space="1" w:color="auto"/>
          <w:right w:val="single" w:sz="4" w:space="4" w:color="auto"/>
        </w:pBdr>
      </w:pPr>
    </w:p>
    <w:p w14:paraId="4A388914" w14:textId="77777777" w:rsidR="004D7252" w:rsidRDefault="004D7252" w:rsidP="004D7252">
      <w:pPr>
        <w:pBdr>
          <w:top w:val="single" w:sz="4" w:space="1" w:color="auto"/>
          <w:left w:val="single" w:sz="4" w:space="4" w:color="auto"/>
          <w:bottom w:val="single" w:sz="4" w:space="1" w:color="auto"/>
          <w:right w:val="single" w:sz="4" w:space="4" w:color="auto"/>
        </w:pBdr>
      </w:pPr>
      <w:r>
        <w:t xml:space="preserve">    mysqli_close($link);</w:t>
      </w:r>
    </w:p>
    <w:p w14:paraId="75EFB39B" w14:textId="77777777" w:rsidR="004D7252" w:rsidRDefault="004D7252" w:rsidP="004D7252">
      <w:pPr>
        <w:pBdr>
          <w:top w:val="single" w:sz="4" w:space="1" w:color="auto"/>
          <w:left w:val="single" w:sz="4" w:space="4" w:color="auto"/>
          <w:bottom w:val="single" w:sz="4" w:space="1" w:color="auto"/>
          <w:right w:val="single" w:sz="4" w:space="4" w:color="auto"/>
        </w:pBdr>
      </w:pPr>
      <w:r>
        <w:t>}</w:t>
      </w:r>
    </w:p>
    <w:p w14:paraId="534D7B33" w14:textId="07CA3E5E" w:rsidR="004D7252" w:rsidRDefault="004D7252" w:rsidP="004D7252">
      <w:pPr>
        <w:pBdr>
          <w:top w:val="single" w:sz="4" w:space="1" w:color="auto"/>
          <w:left w:val="single" w:sz="4" w:space="4" w:color="auto"/>
          <w:bottom w:val="single" w:sz="4" w:space="1" w:color="auto"/>
          <w:right w:val="single" w:sz="4" w:space="4" w:color="auto"/>
        </w:pBdr>
      </w:pPr>
      <w:r>
        <w:t>?&gt;</w:t>
      </w:r>
    </w:p>
    <w:p w14:paraId="6DF33BD4" w14:textId="683DC168" w:rsidR="004D7252" w:rsidRDefault="004D7252" w:rsidP="004D7252"/>
    <w:p w14:paraId="1F916828" w14:textId="77777777" w:rsidR="00974D4D" w:rsidRDefault="00974D4D" w:rsidP="00974D4D">
      <w:r>
        <w:t>Dit stukje PHP code maakt verbinding met een MySQL database genaamd "locks" op de localhost. Vervolgens controleert het of er een POST request is verzonden door de client. Als dat zo is, worden de waarden van de velden "username", "password", "deurnaam" en "deurrank" vanuit de POST data opgeslagen in variabelen. De username en deurnaam worden ook omgezet naar kleine letters om eventuele problemen met hoofdletters te voorkomen.</w:t>
      </w:r>
    </w:p>
    <w:p w14:paraId="28558B18" w14:textId="77777777" w:rsidR="00974D4D" w:rsidRDefault="00974D4D" w:rsidP="00974D4D"/>
    <w:p w14:paraId="74C5D2E9" w14:textId="278FED72" w:rsidR="00974D4D" w:rsidRDefault="00974D4D" w:rsidP="00974D4D">
      <w:r>
        <w:t>De functie mysqli_real_escape_string wordt gebruikt om de waarden van de variabelen "username" en "password" te ontsmetten voordat ze worden gebruikt in een MySQL query, om SQL injection aanvallen te voorkomen. Vervolgens wordt er een query uitgevoerd om de rank van de gebruiker op te halen uit de "users" tabel van de database</w:t>
      </w:r>
      <w:r>
        <w:t>.</w:t>
      </w:r>
    </w:p>
    <w:p w14:paraId="64392183" w14:textId="77777777" w:rsidR="00974D4D" w:rsidRDefault="00974D4D" w:rsidP="00974D4D"/>
    <w:p w14:paraId="7EC79BF1" w14:textId="6206A31B" w:rsidR="00974D4D" w:rsidRDefault="00974D4D" w:rsidP="00974D4D">
      <w:r>
        <w:t xml:space="preserve">Als de rank van de gebruiker gelijk of hoger is dan de rank die is opgeslagen in de "deurrank" cookie, wordt de status van de deur in de "doors" tabel van de database gewijzigd naar "open". Er wordt vervolgens 5 seconden gewacht voordat de status van de deur weer wordt gewijzigd naar </w:t>
      </w:r>
      <w:r w:rsidR="0087193A">
        <w:t xml:space="preserve">"close", dan </w:t>
      </w:r>
      <w:r w:rsidR="0087193A">
        <w:t>wordt de gebruiker omgeleid naar de "scramblepad.html" pagina.</w:t>
      </w:r>
    </w:p>
    <w:p w14:paraId="4AB66855" w14:textId="77777777" w:rsidR="00974D4D" w:rsidRDefault="00974D4D" w:rsidP="00974D4D"/>
    <w:p w14:paraId="52CD616A" w14:textId="77777777" w:rsidR="00974D4D" w:rsidRDefault="00974D4D" w:rsidP="00974D4D">
      <w:r>
        <w:t>Als de rank van de gebruiker lager is dan de rank die is opgeslagen in de "deurrank" cookie, wordt de gebruiker omgeleid naar de "scramblepad.html" pagina.</w:t>
      </w:r>
    </w:p>
    <w:p w14:paraId="2C1F05DD" w14:textId="77777777" w:rsidR="00974D4D" w:rsidRDefault="00974D4D" w:rsidP="00974D4D"/>
    <w:p w14:paraId="24318E7F" w14:textId="3D30A768" w:rsidR="004D7252" w:rsidRPr="004D7252" w:rsidRDefault="00974D4D" w:rsidP="00974D4D">
      <w:r>
        <w:t>Als laatste wordt de verbinding met de database gesloten en wordt er geen verdere output gegenereerd.</w:t>
      </w:r>
    </w:p>
    <w:p w14:paraId="34E9DA07" w14:textId="44370E2A" w:rsidR="004D7252" w:rsidRDefault="004D7252" w:rsidP="004D7252">
      <w:pPr>
        <w:pStyle w:val="Kop4"/>
      </w:pPr>
      <w:r>
        <w:lastRenderedPageBreak/>
        <w:t>Deur status</w:t>
      </w:r>
    </w:p>
    <w:p w14:paraId="0F2738A1" w14:textId="49CD9792" w:rsidR="004D7252" w:rsidRDefault="004D7252" w:rsidP="004D7252">
      <w:pPr>
        <w:pBdr>
          <w:top w:val="single" w:sz="4" w:space="1" w:color="auto"/>
          <w:left w:val="single" w:sz="4" w:space="4" w:color="auto"/>
          <w:bottom w:val="single" w:sz="4" w:space="1" w:color="auto"/>
          <w:right w:val="single" w:sz="4" w:space="4" w:color="auto"/>
        </w:pBdr>
      </w:pPr>
    </w:p>
    <w:p w14:paraId="6F3CA65C" w14:textId="0F5BEC43" w:rsidR="004D7252" w:rsidRDefault="004D7252" w:rsidP="004D7252"/>
    <w:p w14:paraId="5483867A" w14:textId="77777777" w:rsidR="004D7252" w:rsidRPr="004D7252" w:rsidRDefault="004D7252" w:rsidP="004D7252"/>
    <w:p w14:paraId="65A38DB7" w14:textId="54791AEF" w:rsidR="00FB3BE2" w:rsidRDefault="00FB3BE2" w:rsidP="00FB3BE2">
      <w:pPr>
        <w:pStyle w:val="Kop2"/>
      </w:pPr>
      <w:r>
        <w:t>Admin</w:t>
      </w:r>
      <w:r w:rsidR="00F10431">
        <w:t>istrator</w:t>
      </w:r>
    </w:p>
    <w:p w14:paraId="450B237B" w14:textId="02830281" w:rsidR="00F10431" w:rsidRDefault="00F10431" w:rsidP="00F10431">
      <w:pPr>
        <w:pStyle w:val="Kop4"/>
      </w:pPr>
      <w:r>
        <w:t>Index</w:t>
      </w:r>
    </w:p>
    <w:p w14:paraId="7703CD5A" w14:textId="0234760A" w:rsidR="004D7252" w:rsidRDefault="004D7252" w:rsidP="004D7252">
      <w:pPr>
        <w:pBdr>
          <w:top w:val="single" w:sz="4" w:space="1" w:color="auto"/>
          <w:left w:val="single" w:sz="4" w:space="4" w:color="auto"/>
          <w:bottom w:val="single" w:sz="4" w:space="1" w:color="auto"/>
          <w:right w:val="single" w:sz="4" w:space="4" w:color="auto"/>
        </w:pBdr>
      </w:pPr>
    </w:p>
    <w:p w14:paraId="31A11A2D" w14:textId="01C686A7" w:rsidR="004D7252" w:rsidRDefault="004D7252" w:rsidP="004D7252"/>
    <w:p w14:paraId="3828721C" w14:textId="77777777" w:rsidR="004D7252" w:rsidRPr="004D7252" w:rsidRDefault="004D7252" w:rsidP="004D7252"/>
    <w:p w14:paraId="7CE4CE85" w14:textId="360E2073" w:rsidR="00F10431" w:rsidRDefault="00F10431" w:rsidP="00F10431">
      <w:pPr>
        <w:pStyle w:val="Kop4"/>
      </w:pPr>
      <w:r>
        <w:t>Gebruikers toevoegen</w:t>
      </w:r>
    </w:p>
    <w:p w14:paraId="56FFA907" w14:textId="0715358F" w:rsidR="004D7252" w:rsidRDefault="004D7252" w:rsidP="004D7252">
      <w:pPr>
        <w:pBdr>
          <w:top w:val="single" w:sz="4" w:space="1" w:color="auto"/>
          <w:left w:val="single" w:sz="4" w:space="4" w:color="auto"/>
          <w:bottom w:val="single" w:sz="4" w:space="1" w:color="auto"/>
          <w:right w:val="single" w:sz="4" w:space="4" w:color="auto"/>
        </w:pBdr>
      </w:pPr>
    </w:p>
    <w:p w14:paraId="53B46BA4" w14:textId="15751AFE" w:rsidR="004D7252" w:rsidRDefault="004D7252" w:rsidP="004D7252"/>
    <w:p w14:paraId="69C13E95" w14:textId="55057660" w:rsidR="00F10431" w:rsidRPr="00F10431" w:rsidRDefault="00F10431" w:rsidP="00F10431"/>
    <w:p w14:paraId="353472F2" w14:textId="69307C75" w:rsidR="00F10431" w:rsidRDefault="00F10431" w:rsidP="00F10431">
      <w:pPr>
        <w:pStyle w:val="Kop4"/>
      </w:pPr>
      <w:r>
        <w:t>Gebruikers verwijderen</w:t>
      </w:r>
    </w:p>
    <w:p w14:paraId="0423735E" w14:textId="2DD428AB" w:rsidR="00F10431" w:rsidRDefault="00F10431" w:rsidP="004D7252">
      <w:pPr>
        <w:pBdr>
          <w:top w:val="single" w:sz="4" w:space="1" w:color="auto"/>
          <w:left w:val="single" w:sz="4" w:space="4" w:color="auto"/>
          <w:bottom w:val="single" w:sz="4" w:space="1" w:color="auto"/>
          <w:right w:val="single" w:sz="4" w:space="4" w:color="auto"/>
        </w:pBdr>
      </w:pPr>
    </w:p>
    <w:p w14:paraId="3F28E616" w14:textId="77777777" w:rsidR="004D7252" w:rsidRPr="00F10431" w:rsidRDefault="004D7252" w:rsidP="00F10431"/>
    <w:p w14:paraId="0634BD46" w14:textId="37836F1F" w:rsidR="00F10431" w:rsidRDefault="00F10431" w:rsidP="00F10431">
      <w:pPr>
        <w:pStyle w:val="Kop4"/>
      </w:pPr>
      <w:r>
        <w:t>Deuren</w:t>
      </w:r>
      <w:r>
        <w:t xml:space="preserve"> toevoegen</w:t>
      </w:r>
    </w:p>
    <w:p w14:paraId="484AD074" w14:textId="48C80A18" w:rsidR="00F10431" w:rsidRDefault="00F10431" w:rsidP="004D7252">
      <w:pPr>
        <w:pBdr>
          <w:top w:val="single" w:sz="4" w:space="1" w:color="auto"/>
          <w:left w:val="single" w:sz="4" w:space="4" w:color="auto"/>
          <w:bottom w:val="single" w:sz="4" w:space="1" w:color="auto"/>
          <w:right w:val="single" w:sz="4" w:space="4" w:color="auto"/>
        </w:pBdr>
      </w:pPr>
    </w:p>
    <w:p w14:paraId="3D381CE0" w14:textId="77777777" w:rsidR="004D7252" w:rsidRPr="00F10431" w:rsidRDefault="004D7252" w:rsidP="00F10431"/>
    <w:p w14:paraId="7069E617" w14:textId="20F2C50C" w:rsidR="00F10431" w:rsidRDefault="00F10431" w:rsidP="00F10431">
      <w:pPr>
        <w:pStyle w:val="Kop4"/>
      </w:pPr>
      <w:r>
        <w:t>Database aanmaken</w:t>
      </w:r>
    </w:p>
    <w:p w14:paraId="1C7E2332" w14:textId="206D5DC1" w:rsidR="00F10431" w:rsidRDefault="00F10431" w:rsidP="004D7252">
      <w:pPr>
        <w:pBdr>
          <w:top w:val="single" w:sz="4" w:space="1" w:color="auto"/>
          <w:left w:val="single" w:sz="4" w:space="4" w:color="auto"/>
          <w:bottom w:val="single" w:sz="4" w:space="1" w:color="auto"/>
          <w:right w:val="single" w:sz="4" w:space="4" w:color="auto"/>
        </w:pBdr>
      </w:pPr>
    </w:p>
    <w:p w14:paraId="1EB27913" w14:textId="77777777" w:rsidR="004D7252" w:rsidRPr="00F10431" w:rsidRDefault="004D7252" w:rsidP="00F10431"/>
    <w:p w14:paraId="1E494535" w14:textId="2C16EAA6" w:rsidR="00FB3BE2" w:rsidRPr="00FB3BE2" w:rsidRDefault="00FB3BE2" w:rsidP="00FB3BE2">
      <w:pPr>
        <w:pStyle w:val="Kop2"/>
      </w:pPr>
      <w:r>
        <w:t>Esp</w:t>
      </w:r>
    </w:p>
    <w:p w14:paraId="05B562E8" w14:textId="7D586FB4" w:rsidR="00FB3BE2" w:rsidRDefault="00FB3BE2" w:rsidP="004D7252">
      <w:pPr>
        <w:pBdr>
          <w:top w:val="single" w:sz="4" w:space="1" w:color="auto"/>
          <w:left w:val="single" w:sz="4" w:space="4" w:color="auto"/>
          <w:bottom w:val="single" w:sz="4" w:space="1" w:color="auto"/>
          <w:right w:val="single" w:sz="4" w:space="4" w:color="auto"/>
        </w:pBdr>
      </w:pPr>
    </w:p>
    <w:p w14:paraId="44C236CA" w14:textId="77777777" w:rsidR="004D7252" w:rsidRPr="00FB3BE2" w:rsidRDefault="004D7252" w:rsidP="00FB3BE2"/>
    <w:p w14:paraId="6B2E5C64" w14:textId="1C56B102" w:rsidR="002063EE" w:rsidRDefault="00067DC1" w:rsidP="002063EE">
      <w:pPr>
        <w:pStyle w:val="Kop1"/>
      </w:pPr>
      <w:bookmarkStart w:id="5" w:name="_Toc126576740"/>
      <w:r>
        <w:t>Hardware</w:t>
      </w:r>
      <w:bookmarkEnd w:id="5"/>
    </w:p>
    <w:p w14:paraId="7C9C8913" w14:textId="77777777" w:rsidR="00CB3BE7" w:rsidRDefault="00CB3BE7" w:rsidP="00CB3BE7">
      <w:pPr>
        <w:pStyle w:val="Kop1"/>
      </w:pPr>
      <w:bookmarkStart w:id="6" w:name="_Toc126576743"/>
      <w:r>
        <w:lastRenderedPageBreak/>
        <w:t>BESLUIT</w:t>
      </w:r>
      <w:bookmarkEnd w:id="6"/>
    </w:p>
    <w:p w14:paraId="034E7C24" w14:textId="461FBFC8" w:rsidR="00CB3BE7" w:rsidRPr="00CB3BE7" w:rsidRDefault="00CB3BE7" w:rsidP="00CB3BE7">
      <w:pPr>
        <w:pStyle w:val="Kop1"/>
        <w:rPr>
          <w:lang w:bidi="nl-NL"/>
        </w:rPr>
      </w:pPr>
      <w:bookmarkStart w:id="7" w:name="_Toc126576744"/>
      <w:r>
        <w:rPr>
          <w:lang w:bidi="nl-NL"/>
        </w:rPr>
        <w:lastRenderedPageBreak/>
        <w:t>BIBLIOGRAFIE</w:t>
      </w:r>
      <w:bookmarkEnd w:id="7"/>
    </w:p>
    <w:p w14:paraId="27006011" w14:textId="2332BD0F" w:rsidR="00CB3BE7" w:rsidRPr="00CB3BE7" w:rsidRDefault="00CB3BE7" w:rsidP="00CB3BE7">
      <w:pPr>
        <w:pStyle w:val="Kop1"/>
        <w:rPr>
          <w:lang w:bidi="nl-NL"/>
        </w:rPr>
      </w:pPr>
      <w:bookmarkStart w:id="8" w:name="_Toc126576745"/>
      <w:r>
        <w:rPr>
          <w:lang w:bidi="nl-NL"/>
        </w:rPr>
        <w:lastRenderedPageBreak/>
        <w:t>LOGBOEK</w:t>
      </w:r>
      <w:bookmarkEnd w:id="8"/>
    </w:p>
    <w:p w14:paraId="4A81DDA5" w14:textId="77777777" w:rsidR="00CB3BE7" w:rsidRPr="00CB3BE7" w:rsidRDefault="00CB3BE7" w:rsidP="00CB3BE7">
      <w:pPr>
        <w:rPr>
          <w:lang w:bidi="nl-NL"/>
        </w:rPr>
      </w:pPr>
    </w:p>
    <w:sectPr w:rsidR="00CB3BE7" w:rsidRPr="00CB3BE7" w:rsidSect="00911CD5">
      <w:headerReference w:type="default" r:id="rId12"/>
      <w:pgSz w:w="11906" w:h="16838" w:code="9"/>
      <w:pgMar w:top="720" w:right="1152" w:bottom="720" w:left="1152" w:header="0" w:footer="0"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Tom" w:date="2023-02-19T10:58:00Z" w:initials="T">
    <w:p w14:paraId="791A8E74" w14:textId="7D8FFA6A" w:rsidR="00283D5A" w:rsidRDefault="00283D5A">
      <w:pPr>
        <w:pStyle w:val="Tekstopmerking"/>
      </w:pPr>
      <w:r>
        <w:rPr>
          <w:rStyle w:val="Verwijzingopmerking"/>
        </w:rPr>
        <w:annotationRef/>
      </w:r>
      <w:r>
        <w:t>Pagina’s achteraan uitlijnen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1A8E7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8A287" w14:textId="77777777" w:rsidR="00805AB0" w:rsidRDefault="00805AB0" w:rsidP="00A91D75">
      <w:r>
        <w:separator/>
      </w:r>
    </w:p>
  </w:endnote>
  <w:endnote w:type="continuationSeparator" w:id="0">
    <w:p w14:paraId="3D2D1421" w14:textId="77777777" w:rsidR="00805AB0" w:rsidRDefault="00805AB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8B9A50" w14:textId="77777777" w:rsidR="00805AB0" w:rsidRDefault="00805AB0" w:rsidP="00A91D75">
      <w:r>
        <w:separator/>
      </w:r>
    </w:p>
  </w:footnote>
  <w:footnote w:type="continuationSeparator" w:id="0">
    <w:p w14:paraId="30868042" w14:textId="77777777" w:rsidR="00805AB0" w:rsidRDefault="00805AB0"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A8CD0E1" w14:textId="77777777" w:rsidTr="00A7217A">
      <w:trPr>
        <w:trHeight w:val="1060"/>
      </w:trPr>
      <w:tc>
        <w:tcPr>
          <w:tcW w:w="5861" w:type="dxa"/>
        </w:tcPr>
        <w:p w14:paraId="355FBDD7" w14:textId="77777777" w:rsidR="008759A8" w:rsidRPr="00A26576" w:rsidRDefault="00A26576" w:rsidP="00383E85">
          <w:pPr>
            <w:pStyle w:val="Koptekst"/>
            <w:spacing w:after="0"/>
            <w:jc w:val="center"/>
            <w:rPr>
              <w:lang w:val="fr-FR"/>
            </w:rPr>
          </w:pPr>
          <w:r w:rsidRPr="00A26576">
            <w:rPr>
              <w:lang w:val="fr-FR"/>
            </w:rPr>
            <w:t>André da Cruz Ribeiro</w:t>
          </w:r>
        </w:p>
        <w:p w14:paraId="5F64FA29" w14:textId="77777777" w:rsidR="00A26576" w:rsidRDefault="00A26576" w:rsidP="00383E85">
          <w:pPr>
            <w:pStyle w:val="Koptekst"/>
            <w:spacing w:after="0"/>
            <w:jc w:val="center"/>
            <w:rPr>
              <w:lang w:val="fr-FR"/>
            </w:rPr>
          </w:pPr>
          <w:r w:rsidRPr="00A26576">
            <w:rPr>
              <w:lang w:val="fr-FR"/>
            </w:rPr>
            <w:t>G</w:t>
          </w:r>
          <w:r>
            <w:rPr>
              <w:lang w:val="fr-FR"/>
            </w:rPr>
            <w:t>IP 6TIIC</w:t>
          </w:r>
        </w:p>
        <w:p w14:paraId="5C60E62B" w14:textId="46787038" w:rsidR="00A26576" w:rsidRPr="00A26576" w:rsidRDefault="00A26576" w:rsidP="00383E85">
          <w:pPr>
            <w:pStyle w:val="Koptekst"/>
            <w:spacing w:after="0"/>
            <w:jc w:val="center"/>
            <w:rPr>
              <w:lang w:val="fr-FR"/>
            </w:rPr>
          </w:pPr>
          <w:r>
            <w:rPr>
              <w:lang w:val="fr-FR"/>
            </w:rPr>
            <w:t>2022-2023</w:t>
          </w:r>
        </w:p>
      </w:tc>
      <w:tc>
        <w:tcPr>
          <w:tcW w:w="6420" w:type="dxa"/>
        </w:tcPr>
        <w:p w14:paraId="0C6ADC29" w14:textId="77777777" w:rsidR="008759A8" w:rsidRDefault="00D476F7" w:rsidP="00A7217A">
          <w:pPr>
            <w:pStyle w:val="Koptekst"/>
            <w:spacing w:after="0"/>
            <w:jc w:val="right"/>
          </w:pPr>
          <w:r>
            <w:rPr>
              <w:noProof/>
              <w:lang w:val="nl-BE" w:eastAsia="nl-BE"/>
            </w:rPr>
            <mc:AlternateContent>
              <mc:Choice Requires="wps">
                <w:drawing>
                  <wp:anchor distT="0" distB="0" distL="114300" distR="114300" simplePos="0" relativeHeight="251659264" behindDoc="0" locked="0" layoutInCell="1" allowOverlap="1" wp14:anchorId="07777A89" wp14:editId="0DA496B1">
                    <wp:simplePos x="0" y="0"/>
                    <wp:positionH relativeFrom="column">
                      <wp:posOffset>3015615</wp:posOffset>
                    </wp:positionH>
                    <wp:positionV relativeFrom="paragraph">
                      <wp:posOffset>38735</wp:posOffset>
                    </wp:positionV>
                    <wp:extent cx="824230" cy="297815"/>
                    <wp:effectExtent l="0" t="0" r="13970" b="6985"/>
                    <wp:wrapNone/>
                    <wp:docPr id="20" name="Tekstvak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10013" w14:textId="5ECA455A"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77A89" id="_x0000_t202" coordsize="21600,21600" o:spt="202" path="m,l,21600r21600,l21600,xe">
                    <v:stroke joinstyle="miter"/>
                    <v:path gradientshapeok="t" o:connecttype="rect"/>
                  </v:shapetype>
                  <v:shape id="Tekstvak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ssdQIAAFMFAAAOAAAAZHJzL2Uyb0RvYy54bWysVF1P2zAUfZ+0/2D5faQtg7GKFHUgpkkI&#10;0GDi2XVsGuH4erbbpPv1O3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" filled="f" stroked="f" strokeweight=".5pt">
                    <v:textbox inset="0,0,0,0">
                      <w:txbxContent>
                        <w:p w14:paraId="52310013" w14:textId="5ECA455A"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87193A">
                            <w:rPr>
                              <w:noProof/>
                              <w:color w:val="FFFFFF" w:themeColor="background1"/>
                              <w:lang w:bidi="nl-NL"/>
                            </w:rPr>
                            <w:t>8</w:t>
                          </w:r>
                          <w:r>
                            <w:rPr>
                              <w:color w:val="FFFFFF" w:themeColor="background1"/>
                              <w:lang w:bidi="nl-NL"/>
                            </w:rPr>
                            <w:fldChar w:fldCharType="end"/>
                          </w:r>
                        </w:p>
                      </w:txbxContent>
                    </v:textbox>
                  </v:shape>
                </w:pict>
              </mc:Fallback>
            </mc:AlternateContent>
          </w:r>
          <w:r w:rsidR="00C6323A" w:rsidRPr="00C6323A">
            <w:rPr>
              <w:noProof/>
              <w:lang w:val="nl-BE" w:eastAsia="nl-BE"/>
            </w:rPr>
            <mc:AlternateContent>
              <mc:Choice Requires="wps">
                <w:drawing>
                  <wp:inline distT="0" distB="0" distL="0" distR="0" wp14:anchorId="7E35AB43" wp14:editId="6BF8148F">
                    <wp:extent cx="1191260" cy="398780"/>
                    <wp:effectExtent l="0" t="0" r="8890" b="1270"/>
                    <wp:docPr id="15" name="Rechthoek: Eén afgeknipte hoek 15" descr="gekleurde rechthoe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65F8D5" w14:textId="77777777" w:rsidR="008759A8" w:rsidRPr="008759A8" w:rsidRDefault="008759A8" w:rsidP="008759A8">
                                <w:pPr>
                                  <w:pStyle w:val="Ondertitel"/>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35AB43" id="Rechthoek: Eén afgeknipte hoek 15" o:spid="_x0000_s1029" alt="gekleurde rechthoe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65F8D5" w14:textId="77777777" w:rsidR="008759A8" w:rsidRPr="008759A8" w:rsidRDefault="008759A8" w:rsidP="008759A8">
                          <w:pPr>
                            <w:pStyle w:val="Ondertitel"/>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jstnummering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4B18F0"/>
    <w:multiLevelType w:val="hybridMultilevel"/>
    <w:tmpl w:val="E2D47DE2"/>
    <w:lvl w:ilvl="0" w:tplc="1D1E8544">
      <w:start w:val="2022"/>
      <w:numFmt w:val="bullet"/>
      <w:lvlText w:val="-"/>
      <w:lvlJc w:val="left"/>
      <w:pPr>
        <w:ind w:left="720" w:hanging="360"/>
      </w:pPr>
      <w:rPr>
        <w:rFonts w:ascii="Microsoft Sans Serif" w:eastAsiaTheme="minorHAnsi" w:hAnsi="Microsoft Sans Serif" w:cs="Microsoft Sans Serif"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jstopsomteken"/>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jstopsomteken"/>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jstopsomteken"/>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jstopsomteken"/>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3"/>
  </w:num>
  <w:num w:numId="24">
    <w:abstractNumId w:val="1"/>
  </w:num>
  <w:num w:numId="25">
    <w:abstractNumId w:val="8"/>
  </w:num>
  <w:num w:numId="26">
    <w:abstractNumId w:val="11"/>
  </w:num>
  <w:num w:numId="27">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376"/>
    <w:rsid w:val="0002111D"/>
    <w:rsid w:val="00023B1E"/>
    <w:rsid w:val="00064044"/>
    <w:rsid w:val="00066610"/>
    <w:rsid w:val="00067DC1"/>
    <w:rsid w:val="000774F8"/>
    <w:rsid w:val="000F0710"/>
    <w:rsid w:val="00184B35"/>
    <w:rsid w:val="001865F2"/>
    <w:rsid w:val="001E59F3"/>
    <w:rsid w:val="002063EE"/>
    <w:rsid w:val="00226FF2"/>
    <w:rsid w:val="00283D5A"/>
    <w:rsid w:val="00286BF8"/>
    <w:rsid w:val="00340D1D"/>
    <w:rsid w:val="00342438"/>
    <w:rsid w:val="00383E85"/>
    <w:rsid w:val="00397CFC"/>
    <w:rsid w:val="003E50E6"/>
    <w:rsid w:val="003F429C"/>
    <w:rsid w:val="004D7252"/>
    <w:rsid w:val="005660E6"/>
    <w:rsid w:val="00577305"/>
    <w:rsid w:val="005C2E0B"/>
    <w:rsid w:val="005E0C42"/>
    <w:rsid w:val="00760843"/>
    <w:rsid w:val="007B0DFA"/>
    <w:rsid w:val="007E5E59"/>
    <w:rsid w:val="007F0047"/>
    <w:rsid w:val="00805AB0"/>
    <w:rsid w:val="00811885"/>
    <w:rsid w:val="00823D33"/>
    <w:rsid w:val="0087193A"/>
    <w:rsid w:val="00873887"/>
    <w:rsid w:val="008759A8"/>
    <w:rsid w:val="008B46AB"/>
    <w:rsid w:val="008E707B"/>
    <w:rsid w:val="008F1DF6"/>
    <w:rsid w:val="00910B18"/>
    <w:rsid w:val="00911CD5"/>
    <w:rsid w:val="009210A6"/>
    <w:rsid w:val="00924378"/>
    <w:rsid w:val="00944D7A"/>
    <w:rsid w:val="00947376"/>
    <w:rsid w:val="00973559"/>
    <w:rsid w:val="00974D4D"/>
    <w:rsid w:val="009864B4"/>
    <w:rsid w:val="009A0F76"/>
    <w:rsid w:val="009C751A"/>
    <w:rsid w:val="00A03BCD"/>
    <w:rsid w:val="00A26576"/>
    <w:rsid w:val="00A36D85"/>
    <w:rsid w:val="00A7217A"/>
    <w:rsid w:val="00A86068"/>
    <w:rsid w:val="00A91D75"/>
    <w:rsid w:val="00AB04B3"/>
    <w:rsid w:val="00AC343A"/>
    <w:rsid w:val="00AE30C0"/>
    <w:rsid w:val="00B057A5"/>
    <w:rsid w:val="00C50FEA"/>
    <w:rsid w:val="00C6323A"/>
    <w:rsid w:val="00C87193"/>
    <w:rsid w:val="00CB27A1"/>
    <w:rsid w:val="00CB3BE7"/>
    <w:rsid w:val="00CF3510"/>
    <w:rsid w:val="00D476F7"/>
    <w:rsid w:val="00D55CBC"/>
    <w:rsid w:val="00D8631A"/>
    <w:rsid w:val="00D87CD8"/>
    <w:rsid w:val="00DA3941"/>
    <w:rsid w:val="00DF1CFA"/>
    <w:rsid w:val="00E13779"/>
    <w:rsid w:val="00E523C3"/>
    <w:rsid w:val="00E5388E"/>
    <w:rsid w:val="00E6016B"/>
    <w:rsid w:val="00E94B95"/>
    <w:rsid w:val="00ED6905"/>
    <w:rsid w:val="00EF64C7"/>
    <w:rsid w:val="00F10431"/>
    <w:rsid w:val="00FB3BE2"/>
    <w:rsid w:val="00FE0D74"/>
    <w:rsid w:val="00FE3D2C"/>
    <w:rsid w:val="00FE646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9303C9"/>
  <w15:docId w15:val="{8D6CFC76-415E-4B8D-B019-B8B7A590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nl-NL"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A91D75"/>
    <w:pPr>
      <w:spacing w:after="0" w:line="360" w:lineRule="auto"/>
      <w:contextualSpacing/>
    </w:pPr>
    <w:rPr>
      <w:color w:val="262140" w:themeColor="text1"/>
      <w:sz w:val="24"/>
    </w:rPr>
  </w:style>
  <w:style w:type="paragraph" w:styleId="Kop1">
    <w:name w:val="heading 1"/>
    <w:basedOn w:val="Standaard"/>
    <w:next w:val="Standaard"/>
    <w:link w:val="Kop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Kop2">
    <w:name w:val="heading 2"/>
    <w:basedOn w:val="Standaard"/>
    <w:next w:val="Standaard"/>
    <w:link w:val="Kop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Kop3">
    <w:name w:val="heading 3"/>
    <w:basedOn w:val="Standaard"/>
    <w:next w:val="Standaard"/>
    <w:link w:val="Kop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Kop4">
    <w:name w:val="heading 4"/>
    <w:basedOn w:val="Standaard"/>
    <w:next w:val="Standaard"/>
    <w:link w:val="Kop4Char"/>
    <w:uiPriority w:val="7"/>
    <w:unhideWhenUsed/>
    <w:qFormat/>
    <w:rsid w:val="00FB3BE2"/>
    <w:pPr>
      <w:keepNext/>
      <w:keepLines/>
      <w:spacing w:before="40"/>
      <w:outlineLvl w:val="3"/>
    </w:pPr>
    <w:rPr>
      <w:rFonts w:asciiTheme="majorHAnsi" w:eastAsiaTheme="majorEastAsia" w:hAnsiTheme="majorHAnsi" w:cstheme="majorBidi"/>
      <w:i/>
      <w:iCs/>
      <w:color w:val="ECBD17" w:themeColor="accent1" w:themeShade="BF"/>
    </w:rPr>
  </w:style>
  <w:style w:type="paragraph" w:styleId="Kop5">
    <w:name w:val="heading 5"/>
    <w:basedOn w:val="Standaard"/>
    <w:next w:val="Standaard"/>
    <w:link w:val="Kop5Char"/>
    <w:uiPriority w:val="7"/>
    <w:unhideWhenUsed/>
    <w:qFormat/>
    <w:rsid w:val="00FB3BE2"/>
    <w:pPr>
      <w:keepNext/>
      <w:keepLines/>
      <w:spacing w:before="40"/>
      <w:outlineLvl w:val="4"/>
    </w:pPr>
    <w:rPr>
      <w:rFonts w:asciiTheme="majorHAnsi" w:eastAsiaTheme="majorEastAsia" w:hAnsiTheme="majorHAnsi" w:cstheme="majorBidi"/>
      <w:color w:val="ECBD17" w:themeColor="accent1" w:themeShade="BF"/>
    </w:rPr>
  </w:style>
  <w:style w:type="paragraph" w:styleId="Kop6">
    <w:name w:val="heading 6"/>
    <w:basedOn w:val="Standaard"/>
    <w:next w:val="Standaard"/>
    <w:link w:val="Kop6Char"/>
    <w:uiPriority w:val="7"/>
    <w:unhideWhenUsed/>
    <w:qFormat/>
    <w:rsid w:val="00FB3BE2"/>
    <w:pPr>
      <w:keepNext/>
      <w:keepLines/>
      <w:spacing w:before="40"/>
      <w:outlineLvl w:val="5"/>
    </w:pPr>
    <w:rPr>
      <w:rFonts w:asciiTheme="majorHAnsi" w:eastAsiaTheme="majorEastAsia" w:hAnsiTheme="majorHAnsi" w:cstheme="majorBidi"/>
      <w:color w:val="A07F0D"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pPr>
      <w:spacing w:line="240" w:lineRule="auto"/>
      <w:ind w:left="29" w:right="144"/>
    </w:pPr>
    <w:rPr>
      <w:color w:val="ECBD17" w:themeColor="accent1" w:themeShade="BF"/>
    </w:rPr>
  </w:style>
  <w:style w:type="character" w:customStyle="1" w:styleId="VoettekstChar">
    <w:name w:val="Voettekst Char"/>
    <w:basedOn w:val="Standaardalinea-lettertype"/>
    <w:link w:val="Voettekst"/>
    <w:uiPriority w:val="99"/>
    <w:rPr>
      <w:color w:val="ECBD17" w:themeColor="accent1" w:themeShade="BF"/>
    </w:rPr>
  </w:style>
  <w:style w:type="paragraph" w:styleId="Ondertitel">
    <w:name w:val="Subtitle"/>
    <w:basedOn w:val="Standaard"/>
    <w:link w:val="OndertitelChar"/>
    <w:uiPriority w:val="2"/>
    <w:unhideWhenUsed/>
    <w:qFormat/>
    <w:rsid w:val="00A91D75"/>
    <w:rPr>
      <w:rFonts w:asciiTheme="majorHAnsi" w:hAnsiTheme="majorHAnsi"/>
      <w:b/>
      <w:color w:val="3A3363" w:themeColor="text2"/>
      <w:sz w:val="36"/>
      <w:szCs w:val="36"/>
    </w:rPr>
  </w:style>
  <w:style w:type="paragraph" w:customStyle="1" w:styleId="Pagina">
    <w:name w:val="Pagina"/>
    <w:basedOn w:val="Standaard"/>
    <w:next w:val="Standaard"/>
    <w:uiPriority w:val="97"/>
    <w:unhideWhenUsed/>
    <w:qFormat/>
    <w:pPr>
      <w:spacing w:after="40" w:line="240" w:lineRule="auto"/>
    </w:pPr>
    <w:rPr>
      <w:sz w:val="36"/>
    </w:rPr>
  </w:style>
  <w:style w:type="paragraph" w:styleId="Koptekst">
    <w:name w:val="header"/>
    <w:basedOn w:val="Standaard"/>
    <w:link w:val="KoptekstChar"/>
    <w:uiPriority w:val="99"/>
    <w:pPr>
      <w:spacing w:after="380" w:line="240" w:lineRule="auto"/>
    </w:pPr>
  </w:style>
  <w:style w:type="character" w:customStyle="1" w:styleId="KoptekstChar">
    <w:name w:val="Koptekst Char"/>
    <w:basedOn w:val="Standaardalinea-lettertype"/>
    <w:link w:val="Koptekst"/>
    <w:uiPriority w:val="99"/>
    <w:rPr>
      <w:color w:val="4E4484" w:themeColor="text1" w:themeTint="BF"/>
      <w:sz w:val="20"/>
    </w:rPr>
  </w:style>
  <w:style w:type="table" w:styleId="Tabelraster">
    <w:name w:val="Table Grid"/>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Kop3Char">
    <w:name w:val="Kop 3 Char"/>
    <w:basedOn w:val="Standaardalinea-lettertype"/>
    <w:link w:val="Kop3"/>
    <w:uiPriority w:val="7"/>
    <w:rPr>
      <w:rFonts w:asciiTheme="majorHAnsi" w:eastAsiaTheme="majorEastAsia" w:hAnsiTheme="majorHAnsi" w:cstheme="majorBidi"/>
      <w:b/>
      <w:color w:val="ECBD17" w:themeColor="accent1" w:themeShade="BF"/>
      <w:sz w:val="36"/>
      <w:szCs w:val="24"/>
    </w:rPr>
  </w:style>
  <w:style w:type="paragraph" w:styleId="Titel">
    <w:name w:val="Title"/>
    <w:basedOn w:val="Standaard"/>
    <w:link w:val="Titel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elChar">
    <w:name w:val="Titel Char"/>
    <w:basedOn w:val="Standaardalinea-lettertype"/>
    <w:link w:val="Titel"/>
    <w:uiPriority w:val="1"/>
    <w:rsid w:val="001E59F3"/>
    <w:rPr>
      <w:rFonts w:asciiTheme="majorHAnsi" w:eastAsiaTheme="majorEastAsia" w:hAnsiTheme="majorHAnsi" w:cstheme="majorBidi"/>
      <w:b/>
      <w:bCs/>
      <w:color w:val="FFFFFF" w:themeColor="background1"/>
      <w:sz w:val="72"/>
      <w:szCs w:val="90"/>
    </w:rPr>
  </w:style>
  <w:style w:type="character" w:styleId="Tekstvantijdelijkeaanduiding">
    <w:name w:val="Placeholder Text"/>
    <w:basedOn w:val="Standaardalinea-lettertype"/>
    <w:uiPriority w:val="99"/>
    <w:semiHidden/>
    <w:rPr>
      <w:color w:val="808080"/>
    </w:rPr>
  </w:style>
  <w:style w:type="paragraph" w:styleId="Ballontekst">
    <w:name w:val="Balloon Text"/>
    <w:basedOn w:val="Standaard"/>
    <w:link w:val="BallontekstChar"/>
    <w:uiPriority w:val="99"/>
    <w:semiHidden/>
    <w:unhideWhenUsed/>
    <w:pPr>
      <w:spacing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character" w:styleId="Zwaar">
    <w:name w:val="Strong"/>
    <w:basedOn w:val="Standaardalinea-lettertype"/>
    <w:uiPriority w:val="6"/>
    <w:qFormat/>
    <w:rPr>
      <w:b/>
      <w:bCs/>
    </w:rPr>
  </w:style>
  <w:style w:type="character" w:customStyle="1" w:styleId="OndertitelChar">
    <w:name w:val="Ondertitel Char"/>
    <w:basedOn w:val="Standaardalinea-lettertype"/>
    <w:link w:val="Ondertitel"/>
    <w:uiPriority w:val="2"/>
    <w:rsid w:val="00A91D75"/>
    <w:rPr>
      <w:rFonts w:asciiTheme="majorHAnsi" w:hAnsiTheme="majorHAnsi"/>
      <w:b/>
      <w:color w:val="3A3363" w:themeColor="text2"/>
      <w:sz w:val="36"/>
      <w:szCs w:val="36"/>
    </w:rPr>
  </w:style>
  <w:style w:type="paragraph" w:styleId="Geenafstand">
    <w:name w:val="No Spacing"/>
    <w:link w:val="GeenafstandChar"/>
    <w:uiPriority w:val="98"/>
    <w:unhideWhenUsed/>
    <w:qFormat/>
    <w:pPr>
      <w:spacing w:after="0" w:line="240" w:lineRule="auto"/>
    </w:pPr>
  </w:style>
  <w:style w:type="paragraph" w:customStyle="1" w:styleId="Contactgegevens">
    <w:name w:val="Contactgegevens"/>
    <w:basedOn w:val="Standaard"/>
    <w:uiPriority w:val="5"/>
    <w:qFormat/>
    <w:pPr>
      <w:spacing w:line="240" w:lineRule="auto"/>
      <w:ind w:left="29" w:right="144"/>
    </w:pPr>
    <w:rPr>
      <w:color w:val="ECBD17" w:themeColor="accent1" w:themeShade="BF"/>
    </w:rPr>
  </w:style>
  <w:style w:type="paragraph" w:styleId="Inhopg1">
    <w:name w:val="toc 1"/>
    <w:basedOn w:val="Standaard"/>
    <w:next w:val="Standaard"/>
    <w:autoRedefine/>
    <w:uiPriority w:val="39"/>
    <w:unhideWhenUsed/>
    <w:pPr>
      <w:tabs>
        <w:tab w:val="right" w:leader="underscore" w:pos="8424"/>
      </w:tabs>
      <w:spacing w:before="40" w:after="100" w:line="288" w:lineRule="auto"/>
    </w:pPr>
    <w:rPr>
      <w:noProof/>
      <w:kern w:val="20"/>
    </w:rPr>
  </w:style>
  <w:style w:type="character" w:customStyle="1" w:styleId="Kop1Char">
    <w:name w:val="Kop 1 Char"/>
    <w:basedOn w:val="Standaardalinea-lettertype"/>
    <w:link w:val="Kop1"/>
    <w:uiPriority w:val="7"/>
    <w:rsid w:val="00D55CBC"/>
    <w:rPr>
      <w:rFonts w:asciiTheme="majorHAnsi" w:eastAsiaTheme="majorEastAsia" w:hAnsiTheme="majorHAnsi" w:cstheme="majorBidi"/>
      <w:b/>
      <w:bCs/>
      <w:caps/>
      <w:color w:val="262140" w:themeColor="text1"/>
      <w:sz w:val="48"/>
    </w:rPr>
  </w:style>
  <w:style w:type="paragraph" w:styleId="Kopvaninhoudsopgave">
    <w:name w:val="TOC Heading"/>
    <w:basedOn w:val="Kop1"/>
    <w:next w:val="Standaard"/>
    <w:uiPriority w:val="39"/>
    <w:unhideWhenUsed/>
    <w:qFormat/>
    <w:rsid w:val="00D476F7"/>
    <w:pPr>
      <w:spacing w:before="0" w:after="360"/>
      <w:outlineLvl w:val="9"/>
    </w:pPr>
    <w:rPr>
      <w:kern w:val="20"/>
      <w:sz w:val="44"/>
    </w:rPr>
  </w:style>
  <w:style w:type="character" w:customStyle="1" w:styleId="Kop2Char">
    <w:name w:val="Kop 2 Char"/>
    <w:basedOn w:val="Standaardalinea-lettertype"/>
    <w:link w:val="Kop2"/>
    <w:uiPriority w:val="7"/>
    <w:rPr>
      <w:rFonts w:asciiTheme="majorHAnsi" w:eastAsiaTheme="majorEastAsia" w:hAnsiTheme="majorHAnsi" w:cstheme="majorBidi"/>
      <w:b/>
      <w:bCs/>
      <w:color w:val="262140" w:themeColor="text1"/>
      <w:sz w:val="28"/>
    </w:rPr>
  </w:style>
  <w:style w:type="paragraph" w:styleId="Citaat">
    <w:name w:val="Quote"/>
    <w:basedOn w:val="Standaard"/>
    <w:next w:val="Standaard"/>
    <w:link w:val="CitaatChar"/>
    <w:uiPriority w:val="3"/>
    <w:unhideWhenUsed/>
    <w:qFormat/>
    <w:rsid w:val="00D55CBC"/>
    <w:pPr>
      <w:spacing w:line="240" w:lineRule="auto"/>
    </w:pPr>
    <w:rPr>
      <w:b/>
      <w:i/>
      <w:iCs/>
      <w:color w:val="ECBD17" w:themeColor="accent1" w:themeShade="BF"/>
      <w:kern w:val="20"/>
      <w:sz w:val="36"/>
    </w:rPr>
  </w:style>
  <w:style w:type="character" w:customStyle="1" w:styleId="CitaatChar">
    <w:name w:val="Citaat Char"/>
    <w:basedOn w:val="Standaardalinea-lettertype"/>
    <w:link w:val="Citaat"/>
    <w:uiPriority w:val="3"/>
    <w:rsid w:val="00D55CBC"/>
    <w:rPr>
      <w:b/>
      <w:i/>
      <w:iCs/>
      <w:color w:val="ECBD17" w:themeColor="accent1" w:themeShade="BF"/>
      <w:kern w:val="20"/>
      <w:sz w:val="36"/>
    </w:rPr>
  </w:style>
  <w:style w:type="paragraph" w:styleId="Handtekening">
    <w:name w:val="Signature"/>
    <w:basedOn w:val="Standaard"/>
    <w:link w:val="HandtekeningChar"/>
    <w:uiPriority w:val="8"/>
    <w:unhideWhenUsed/>
    <w:qFormat/>
    <w:rsid w:val="00E523C3"/>
    <w:pPr>
      <w:spacing w:before="720" w:line="312" w:lineRule="auto"/>
    </w:pPr>
    <w:rPr>
      <w:b/>
      <w:kern w:val="20"/>
    </w:rPr>
  </w:style>
  <w:style w:type="character" w:customStyle="1" w:styleId="HandtekeningChar">
    <w:name w:val="Handtekening Char"/>
    <w:basedOn w:val="Standaardalinea-lettertype"/>
    <w:link w:val="Handtekening"/>
    <w:uiPriority w:val="8"/>
    <w:rsid w:val="00E523C3"/>
    <w:rPr>
      <w:b/>
      <w:color w:val="262140" w:themeColor="text1"/>
      <w:kern w:val="20"/>
      <w:sz w:val="24"/>
    </w:rPr>
  </w:style>
  <w:style w:type="character" w:customStyle="1" w:styleId="GeenafstandChar">
    <w:name w:val="Geen afstand Char"/>
    <w:basedOn w:val="Standaardalinea-lettertype"/>
    <w:link w:val="Geenafstand"/>
    <w:uiPriority w:val="98"/>
  </w:style>
  <w:style w:type="paragraph" w:styleId="Lijstopsomteken">
    <w:name w:val="List Bullet"/>
    <w:basedOn w:val="Standaard"/>
    <w:uiPriority w:val="11"/>
    <w:qFormat/>
    <w:rsid w:val="002063EE"/>
    <w:pPr>
      <w:numPr>
        <w:numId w:val="12"/>
      </w:numPr>
      <w:spacing w:before="40" w:after="40" w:line="288" w:lineRule="auto"/>
    </w:pPr>
    <w:rPr>
      <w:szCs w:val="22"/>
      <w:lang w:eastAsia="en-US"/>
    </w:rPr>
  </w:style>
  <w:style w:type="paragraph" w:styleId="Lijstnummering">
    <w:name w:val="List Number"/>
    <w:basedOn w:val="Lijstnummering2"/>
    <w:uiPriority w:val="9"/>
    <w:unhideWhenUsed/>
    <w:qFormat/>
    <w:rsid w:val="00D476F7"/>
  </w:style>
  <w:style w:type="paragraph" w:styleId="Lijstnummering2">
    <w:name w:val="List Number 2"/>
    <w:basedOn w:val="Standaard"/>
    <w:uiPriority w:val="10"/>
    <w:qFormat/>
    <w:rsid w:val="001865F2"/>
    <w:pPr>
      <w:numPr>
        <w:numId w:val="23"/>
      </w:numPr>
    </w:pPr>
  </w:style>
  <w:style w:type="table" w:customStyle="1" w:styleId="Financiletabel">
    <w:name w:val="Financiële tabel"/>
    <w:basedOn w:val="Standaardtabe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Verwijzingopmerking">
    <w:name w:val="annotation reference"/>
    <w:basedOn w:val="Standaardalinea-lettertype"/>
    <w:uiPriority w:val="99"/>
    <w:semiHidden/>
    <w:unhideWhenUsed/>
    <w:rPr>
      <w:sz w:val="16"/>
    </w:rPr>
  </w:style>
  <w:style w:type="paragraph" w:styleId="Tekstopmerking">
    <w:name w:val="annotation text"/>
    <w:basedOn w:val="Standaard"/>
    <w:link w:val="TekstopmerkingChar"/>
    <w:uiPriority w:val="99"/>
    <w:semiHidden/>
    <w:unhideWhenUsed/>
    <w:pPr>
      <w:spacing w:line="240" w:lineRule="auto"/>
    </w:pPr>
  </w:style>
  <w:style w:type="character" w:customStyle="1" w:styleId="TekstopmerkingChar">
    <w:name w:val="Tekst opmerking Char"/>
    <w:basedOn w:val="Standaardalinea-lettertype"/>
    <w:link w:val="Tekstopmerking"/>
    <w:uiPriority w:val="99"/>
    <w:semiHidden/>
  </w:style>
  <w:style w:type="paragraph" w:styleId="Onderwerpvanopmerking">
    <w:name w:val="annotation subject"/>
    <w:basedOn w:val="Tekstopmerking"/>
    <w:next w:val="Tekstopmerking"/>
    <w:link w:val="OnderwerpvanopmerkingChar"/>
    <w:uiPriority w:val="99"/>
    <w:semiHidden/>
    <w:unhideWhenUsed/>
    <w:rPr>
      <w:b/>
      <w:bCs/>
    </w:rPr>
  </w:style>
  <w:style w:type="character" w:customStyle="1" w:styleId="OnderwerpvanopmerkingChar">
    <w:name w:val="Onderwerp van opmerking Char"/>
    <w:basedOn w:val="TekstopmerkingChar"/>
    <w:link w:val="Onderwerpvanopmerking"/>
    <w:uiPriority w:val="99"/>
    <w:semiHidden/>
    <w:rPr>
      <w:b/>
      <w:bCs/>
    </w:rPr>
  </w:style>
  <w:style w:type="table" w:styleId="Lichtearcering">
    <w:name w:val="Light Shading"/>
    <w:basedOn w:val="Standaardtabe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e">
    <w:name w:val="Organisatie"/>
    <w:basedOn w:val="Standaard"/>
    <w:uiPriority w:val="4"/>
    <w:qFormat/>
    <w:pPr>
      <w:spacing w:after="60" w:line="240" w:lineRule="auto"/>
      <w:ind w:left="-2318" w:right="29"/>
    </w:pPr>
    <w:rPr>
      <w:b/>
      <w:bCs/>
      <w:color w:val="ECBD17" w:themeColor="accent1" w:themeShade="BF"/>
      <w:sz w:val="36"/>
    </w:rPr>
  </w:style>
  <w:style w:type="paragraph" w:styleId="Bijschrift">
    <w:name w:val="caption"/>
    <w:basedOn w:val="Standaard"/>
    <w:uiPriority w:val="35"/>
    <w:qFormat/>
    <w:rsid w:val="00577305"/>
    <w:pPr>
      <w:spacing w:after="120" w:line="240" w:lineRule="auto"/>
    </w:pPr>
    <w:rPr>
      <w:iCs/>
      <w:color w:val="auto"/>
      <w:sz w:val="18"/>
      <w:szCs w:val="18"/>
    </w:rPr>
  </w:style>
  <w:style w:type="paragraph" w:styleId="Duidelijkcitaat">
    <w:name w:val="Intense Quote"/>
    <w:basedOn w:val="Standaard"/>
    <w:next w:val="Standaard"/>
    <w:link w:val="Duidelijkcitaat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DuidelijkcitaatChar">
    <w:name w:val="Duidelijk citaat Char"/>
    <w:basedOn w:val="Standaardalinea-lettertype"/>
    <w:link w:val="Duidelijkcitaat"/>
    <w:uiPriority w:val="30"/>
    <w:semiHidden/>
    <w:rsid w:val="00FE3D2C"/>
    <w:rPr>
      <w:i/>
      <w:iCs/>
      <w:color w:val="ECBD17" w:themeColor="accent1" w:themeShade="BF"/>
    </w:rPr>
  </w:style>
  <w:style w:type="paragraph" w:customStyle="1" w:styleId="Nadruk2">
    <w:name w:val="Nadruk 2"/>
    <w:basedOn w:val="Standaard"/>
    <w:link w:val="Tekensvoornadruk2"/>
    <w:uiPriority w:val="8"/>
    <w:qFormat/>
    <w:rsid w:val="002063EE"/>
    <w:pPr>
      <w:spacing w:before="240" w:after="240" w:line="288" w:lineRule="auto"/>
    </w:pPr>
    <w:rPr>
      <w:b/>
      <w:spacing w:val="20"/>
    </w:rPr>
  </w:style>
  <w:style w:type="character" w:customStyle="1" w:styleId="Tekensvoornadruk2">
    <w:name w:val="Tekens voor nadruk 2"/>
    <w:basedOn w:val="Standaardalinea-lettertype"/>
    <w:link w:val="Nadruk2"/>
    <w:uiPriority w:val="8"/>
    <w:rsid w:val="002063EE"/>
    <w:rPr>
      <w:b/>
      <w:color w:val="262140" w:themeColor="text1"/>
      <w:spacing w:val="20"/>
      <w:sz w:val="24"/>
    </w:rPr>
  </w:style>
  <w:style w:type="paragraph" w:styleId="Inhopg2">
    <w:name w:val="toc 2"/>
    <w:basedOn w:val="Standaard"/>
    <w:next w:val="Standaard"/>
    <w:autoRedefine/>
    <w:uiPriority w:val="39"/>
    <w:unhideWhenUsed/>
    <w:rsid w:val="00E523C3"/>
    <w:pPr>
      <w:spacing w:after="100"/>
      <w:ind w:left="240"/>
    </w:pPr>
  </w:style>
  <w:style w:type="character" w:styleId="Hyperlink">
    <w:name w:val="Hyperlink"/>
    <w:basedOn w:val="Standaardalinea-lettertype"/>
    <w:uiPriority w:val="99"/>
    <w:unhideWhenUsed/>
    <w:rsid w:val="00E523C3"/>
    <w:rPr>
      <w:color w:val="ECBE18" w:themeColor="hyperlink"/>
      <w:u w:val="single"/>
    </w:rPr>
  </w:style>
  <w:style w:type="table" w:styleId="Lijsttabel1licht-Accent6">
    <w:name w:val="List Table 1 Light Accent 6"/>
    <w:basedOn w:val="Standaardtabe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jstalinea">
    <w:name w:val="List Paragraph"/>
    <w:basedOn w:val="Standaard"/>
    <w:uiPriority w:val="34"/>
    <w:semiHidden/>
    <w:qFormat/>
    <w:rsid w:val="00E13779"/>
    <w:pPr>
      <w:ind w:left="720"/>
    </w:pPr>
  </w:style>
  <w:style w:type="paragraph" w:styleId="Inhopg3">
    <w:name w:val="toc 3"/>
    <w:basedOn w:val="Standaard"/>
    <w:next w:val="Standaard"/>
    <w:autoRedefine/>
    <w:uiPriority w:val="39"/>
    <w:unhideWhenUsed/>
    <w:rsid w:val="00CB3BE7"/>
    <w:pPr>
      <w:spacing w:after="100" w:line="259" w:lineRule="auto"/>
      <w:ind w:left="440"/>
      <w:contextualSpacing w:val="0"/>
    </w:pPr>
    <w:rPr>
      <w:rFonts w:eastAsiaTheme="minorEastAsia" w:cs="Times New Roman"/>
      <w:color w:val="auto"/>
      <w:sz w:val="22"/>
      <w:szCs w:val="22"/>
      <w:lang w:val="nl-BE" w:eastAsia="nl-BE"/>
    </w:rPr>
  </w:style>
  <w:style w:type="character" w:customStyle="1" w:styleId="Kop4Char">
    <w:name w:val="Kop 4 Char"/>
    <w:basedOn w:val="Standaardalinea-lettertype"/>
    <w:link w:val="Kop4"/>
    <w:uiPriority w:val="7"/>
    <w:rsid w:val="00FB3BE2"/>
    <w:rPr>
      <w:rFonts w:asciiTheme="majorHAnsi" w:eastAsiaTheme="majorEastAsia" w:hAnsiTheme="majorHAnsi" w:cstheme="majorBidi"/>
      <w:i/>
      <w:iCs/>
      <w:color w:val="ECBD17" w:themeColor="accent1" w:themeShade="BF"/>
      <w:sz w:val="24"/>
    </w:rPr>
  </w:style>
  <w:style w:type="character" w:customStyle="1" w:styleId="Kop5Char">
    <w:name w:val="Kop 5 Char"/>
    <w:basedOn w:val="Standaardalinea-lettertype"/>
    <w:link w:val="Kop5"/>
    <w:uiPriority w:val="7"/>
    <w:rsid w:val="00FB3BE2"/>
    <w:rPr>
      <w:rFonts w:asciiTheme="majorHAnsi" w:eastAsiaTheme="majorEastAsia" w:hAnsiTheme="majorHAnsi" w:cstheme="majorBidi"/>
      <w:color w:val="ECBD17" w:themeColor="accent1" w:themeShade="BF"/>
      <w:sz w:val="24"/>
    </w:rPr>
  </w:style>
  <w:style w:type="character" w:customStyle="1" w:styleId="Kop6Char">
    <w:name w:val="Kop 6 Char"/>
    <w:basedOn w:val="Standaardalinea-lettertype"/>
    <w:link w:val="Kop6"/>
    <w:uiPriority w:val="7"/>
    <w:rsid w:val="00FB3BE2"/>
    <w:rPr>
      <w:rFonts w:asciiTheme="majorHAnsi" w:eastAsiaTheme="majorEastAsia" w:hAnsiTheme="majorHAnsi" w:cstheme="majorBidi"/>
      <w:color w:val="A07F0D"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96182">
      <w:bodyDiv w:val="1"/>
      <w:marLeft w:val="0"/>
      <w:marRight w:val="0"/>
      <w:marTop w:val="0"/>
      <w:marBottom w:val="0"/>
      <w:divBdr>
        <w:top w:val="none" w:sz="0" w:space="0" w:color="auto"/>
        <w:left w:val="none" w:sz="0" w:space="0" w:color="auto"/>
        <w:bottom w:val="none" w:sz="0" w:space="0" w:color="auto"/>
        <w:right w:val="none" w:sz="0" w:space="0" w:color="auto"/>
      </w:divBdr>
    </w:div>
    <w:div w:id="269749329">
      <w:bodyDiv w:val="1"/>
      <w:marLeft w:val="0"/>
      <w:marRight w:val="0"/>
      <w:marTop w:val="0"/>
      <w:marBottom w:val="0"/>
      <w:divBdr>
        <w:top w:val="none" w:sz="0" w:space="0" w:color="auto"/>
        <w:left w:val="none" w:sz="0" w:space="0" w:color="auto"/>
        <w:bottom w:val="none" w:sz="0" w:space="0" w:color="auto"/>
        <w:right w:val="none" w:sz="0" w:space="0" w:color="auto"/>
      </w:divBdr>
    </w:div>
    <w:div w:id="621232223">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2038303">
      <w:bodyDiv w:val="1"/>
      <w:marLeft w:val="0"/>
      <w:marRight w:val="0"/>
      <w:marTop w:val="0"/>
      <w:marBottom w:val="0"/>
      <w:divBdr>
        <w:top w:val="none" w:sz="0" w:space="0" w:color="auto"/>
        <w:left w:val="none" w:sz="0" w:space="0" w:color="auto"/>
        <w:bottom w:val="none" w:sz="0" w:space="0" w:color="auto"/>
        <w:right w:val="none" w:sz="0" w:space="0" w:color="auto"/>
      </w:divBdr>
    </w:div>
    <w:div w:id="1403411394">
      <w:bodyDiv w:val="1"/>
      <w:marLeft w:val="0"/>
      <w:marRight w:val="0"/>
      <w:marTop w:val="0"/>
      <w:marBottom w:val="0"/>
      <w:divBdr>
        <w:top w:val="none" w:sz="0" w:space="0" w:color="auto"/>
        <w:left w:val="none" w:sz="0" w:space="0" w:color="auto"/>
        <w:bottom w:val="none" w:sz="0" w:space="0" w:color="auto"/>
        <w:right w:val="none" w:sz="0" w:space="0" w:color="auto"/>
      </w:divBdr>
    </w:div>
    <w:div w:id="1446534486">
      <w:bodyDiv w:val="1"/>
      <w:marLeft w:val="0"/>
      <w:marRight w:val="0"/>
      <w:marTop w:val="0"/>
      <w:marBottom w:val="0"/>
      <w:divBdr>
        <w:top w:val="none" w:sz="0" w:space="0" w:color="auto"/>
        <w:left w:val="none" w:sz="0" w:space="0" w:color="auto"/>
        <w:bottom w:val="none" w:sz="0" w:space="0" w:color="auto"/>
        <w:right w:val="none" w:sz="0" w:space="0" w:color="auto"/>
      </w:divBdr>
    </w:div>
    <w:div w:id="182269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jpg"/><Relationship Id="rId1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289\AppData\Roaming\Microsoft\Templates\Jaarverslag%20(rood%20en%20zwart%20ontwerp).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7A9E83-0FAD-44E0-B1C7-A116EB14B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Jaarverslag (rood en zwart ontwerp)</Template>
  <TotalTime>209</TotalTime>
  <Pages>10</Pages>
  <Words>2456</Words>
  <Characters>13513</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 Cruz Ribeiro André (19289)</dc:creator>
  <cp:keywords/>
  <cp:lastModifiedBy>1700042</cp:lastModifiedBy>
  <cp:revision>6</cp:revision>
  <dcterms:created xsi:type="dcterms:W3CDTF">2023-02-19T10:00:00Z</dcterms:created>
  <dcterms:modified xsi:type="dcterms:W3CDTF">2023-03-30T09:53:00Z</dcterms:modified>
  <cp:contentStatus/>
  <cp:version/>
</cp:coreProperties>
</file>